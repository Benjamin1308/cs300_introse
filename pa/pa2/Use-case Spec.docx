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CE24" w14:textId="77777777" w:rsidR="009C307A" w:rsidRDefault="007C2D5E">
      <w:pPr>
        <w:pStyle w:val="Title"/>
        <w:jc w:val="right"/>
      </w:pPr>
      <w:fldSimple w:instr=" SUBJECT  \* MERGEFORMAT ">
        <w:r w:rsidR="006A507F">
          <w:t>Augmented Reality Food Menu</w:t>
        </w:r>
      </w:fldSimple>
    </w:p>
    <w:p w14:paraId="10DB093B" w14:textId="77777777" w:rsidR="009C307A" w:rsidRDefault="0002195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A507F">
        <w:t>Use-Case Specification: &lt;Use-Case Name&gt;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1FF42129" w14:textId="43545101" w:rsidR="009C307A" w:rsidRPr="006A507F" w:rsidRDefault="00630073" w:rsidP="006A507F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  <w:r>
        <w:t xml:space="preserve"> 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22654964" w:rsidR="009C307A" w:rsidRDefault="006A507F" w:rsidP="006A507F">
            <w:pPr>
              <w:pStyle w:val="Tabletext"/>
            </w:pPr>
            <w:r>
              <w:t>0</w:t>
            </w:r>
            <w:r w:rsidR="007C2D5E">
              <w:t>3</w:t>
            </w:r>
            <w:r w:rsidR="00630073">
              <w:t>/</w:t>
            </w:r>
            <w:r>
              <w:t>11/17</w:t>
            </w:r>
          </w:p>
        </w:tc>
        <w:tc>
          <w:tcPr>
            <w:tcW w:w="1152" w:type="dxa"/>
          </w:tcPr>
          <w:p w14:paraId="1A6E6517" w14:textId="1635750F" w:rsidR="009C307A" w:rsidRDefault="006A507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0E1C96B9" w:rsidR="009C307A" w:rsidRDefault="006A507F">
            <w:pPr>
              <w:pStyle w:val="Tabletext"/>
            </w:pPr>
            <w:r w:rsidRPr="006A507F">
              <w:t>First version of Use case’s document</w:t>
            </w:r>
          </w:p>
        </w:tc>
        <w:tc>
          <w:tcPr>
            <w:tcW w:w="2304" w:type="dxa"/>
          </w:tcPr>
          <w:p w14:paraId="763E8793" w14:textId="64E07B3C" w:rsidR="009C307A" w:rsidRDefault="006A507F">
            <w:pPr>
              <w:pStyle w:val="Tabletext"/>
            </w:pPr>
            <w:r>
              <w:t>Xuan-Vinh Nguyen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D0672EA" w14:textId="0A08A9D2" w:rsidR="00900D0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00D0F">
        <w:rPr>
          <w:noProof/>
        </w:rPr>
        <w:t>1.</w:t>
      </w:r>
      <w:r w:rsidR="00900D0F"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="00900D0F">
        <w:rPr>
          <w:noProof/>
        </w:rPr>
        <w:t>Use-case Model</w:t>
      </w:r>
      <w:r w:rsidR="00900D0F">
        <w:rPr>
          <w:noProof/>
        </w:rPr>
        <w:tab/>
      </w:r>
      <w:r w:rsidR="00900D0F">
        <w:rPr>
          <w:noProof/>
        </w:rPr>
        <w:fldChar w:fldCharType="begin"/>
      </w:r>
      <w:r w:rsidR="00900D0F">
        <w:rPr>
          <w:noProof/>
        </w:rPr>
        <w:instrText xml:space="preserve"> PAGEREF _Toc497555328 \h </w:instrText>
      </w:r>
      <w:r w:rsidR="00900D0F">
        <w:rPr>
          <w:noProof/>
        </w:rPr>
      </w:r>
      <w:r w:rsidR="00900D0F">
        <w:rPr>
          <w:noProof/>
        </w:rPr>
        <w:fldChar w:fldCharType="separate"/>
      </w:r>
      <w:r w:rsidR="00900D0F">
        <w:rPr>
          <w:noProof/>
        </w:rPr>
        <w:t>4</w:t>
      </w:r>
      <w:r w:rsidR="00900D0F">
        <w:rPr>
          <w:noProof/>
        </w:rPr>
        <w:fldChar w:fldCharType="end"/>
      </w:r>
    </w:p>
    <w:p w14:paraId="6B734602" w14:textId="3CDF1DE6" w:rsidR="00900D0F" w:rsidRDefault="00900D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 SpecificationsUse-case: User Authentication.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1B41C" w14:textId="7339E9C1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779E7" w14:textId="6A460A2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C63B2" w14:textId="1D8BBEC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94FCB" w14:textId="2B6E499C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D71E6C" w14:textId="64B9B21E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</w:t>
      </w:r>
      <w:r w:rsidRPr="00DF1410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702DB" w14:textId="14CF594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DF1410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DF1410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55B6E" w14:textId="359A4C0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C17CED" w14:textId="209133F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27480" w14:textId="3D121E3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9C3BA1" w14:textId="22C65F3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A83CF9" w14:textId="4720C7F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37D9C0" w14:textId="0A43F7BB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A9648E" w14:textId="503EBABF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38933" w14:textId="33129DFD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332A30" w14:textId="0083E377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66A46" w14:textId="142EFE82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7DC91" w14:textId="2A170B2E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2BF11" w14:textId="2623231A" w:rsidR="004E3DCC" w:rsidRDefault="00630073" w:rsidP="004E3DCC">
      <w:r>
        <w:fldChar w:fldCharType="end"/>
      </w:r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0" w:name="_Toc497555328"/>
      <w:r>
        <w:lastRenderedPageBreak/>
        <w:t>Use-case Model</w:t>
      </w:r>
      <w:bookmarkEnd w:id="0"/>
    </w:p>
    <w:p w14:paraId="25B55BFD" w14:textId="1E08DCD6" w:rsidR="004E3DCC" w:rsidRDefault="007C2D5E" w:rsidP="004078A2">
      <w:pPr>
        <w:jc w:val="center"/>
      </w:pPr>
      <w:r>
        <w:object w:dxaOrig="15648" w:dyaOrig="7633" w14:anchorId="6A1C8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pt" o:ole="">
            <v:imagedata r:id="rId8" o:title=""/>
          </v:shape>
          <o:OLEObject Type="Embed" ProgID="Visio.Drawing.15" ShapeID="_x0000_i1025" DrawAspect="Content" ObjectID="_1571408956" r:id="rId9"/>
        </w:object>
      </w:r>
    </w:p>
    <w:p w14:paraId="3996B202" w14:textId="77777777" w:rsidR="004E3DCC" w:rsidRDefault="004E3DCC" w:rsidP="004E3DCC"/>
    <w:p w14:paraId="7267E825" w14:textId="1CCE2AFA" w:rsidR="006A507F" w:rsidRDefault="006A507F" w:rsidP="007C2D5E">
      <w:pPr>
        <w:pStyle w:val="Heading1"/>
      </w:pPr>
      <w:bookmarkStart w:id="1" w:name="_Toc497466474"/>
      <w:bookmarkStart w:id="2" w:name="_Toc497555329"/>
      <w:r>
        <w:t>Use-case Specifications</w:t>
      </w:r>
      <w:bookmarkStart w:id="3" w:name="_GoBack"/>
      <w:bookmarkEnd w:id="1"/>
      <w:bookmarkEnd w:id="2"/>
      <w:bookmarkEnd w:id="3"/>
    </w:p>
    <w:p w14:paraId="155257E0" w14:textId="77777777" w:rsidR="007C2D5E" w:rsidRDefault="007C2D5E" w:rsidP="007C2D5E">
      <w:pPr>
        <w:pStyle w:val="Heading2"/>
        <w:rPr>
          <w:lang w:val="vi-VN"/>
        </w:rPr>
      </w:pPr>
      <w:bookmarkStart w:id="4" w:name="_Toc497466480"/>
      <w:bookmarkStart w:id="5" w:name="_Toc497555330"/>
      <w:r>
        <w:t>Use-case: View food 3D model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7C2D5E" w14:paraId="5A2654C7" w14:textId="77777777" w:rsidTr="007C2D5E">
        <w:tc>
          <w:tcPr>
            <w:tcW w:w="2057" w:type="dxa"/>
          </w:tcPr>
          <w:p w14:paraId="1301EC5E" w14:textId="77777777" w:rsidR="007C2D5E" w:rsidRDefault="007C2D5E" w:rsidP="007C2D5E">
            <w:r>
              <w:t>Use case Name</w:t>
            </w:r>
          </w:p>
        </w:tc>
        <w:tc>
          <w:tcPr>
            <w:tcW w:w="7293" w:type="dxa"/>
          </w:tcPr>
          <w:p w14:paraId="4BD58A45" w14:textId="77777777" w:rsidR="007C2D5E" w:rsidRDefault="007C2D5E" w:rsidP="007C2D5E">
            <w:r w:rsidRPr="00D81486">
              <w:t>View food 3D model</w:t>
            </w:r>
          </w:p>
        </w:tc>
      </w:tr>
      <w:tr w:rsidR="007C2D5E" w14:paraId="115DEF34" w14:textId="77777777" w:rsidTr="007C2D5E">
        <w:tc>
          <w:tcPr>
            <w:tcW w:w="2057" w:type="dxa"/>
          </w:tcPr>
          <w:p w14:paraId="0B8F3CB9" w14:textId="77777777" w:rsidR="007C2D5E" w:rsidRDefault="007C2D5E" w:rsidP="007C2D5E">
            <w:r>
              <w:t>Brief description</w:t>
            </w:r>
          </w:p>
        </w:tc>
        <w:tc>
          <w:tcPr>
            <w:tcW w:w="7293" w:type="dxa"/>
          </w:tcPr>
          <w:p w14:paraId="1119444D" w14:textId="77777777" w:rsidR="007C2D5E" w:rsidRDefault="007C2D5E" w:rsidP="007C2D5E">
            <w:r>
              <w:t>This use-case describes how user views 3D model.</w:t>
            </w:r>
          </w:p>
        </w:tc>
      </w:tr>
      <w:tr w:rsidR="007C2D5E" w14:paraId="147C64C4" w14:textId="77777777" w:rsidTr="007C2D5E">
        <w:tc>
          <w:tcPr>
            <w:tcW w:w="2057" w:type="dxa"/>
          </w:tcPr>
          <w:p w14:paraId="5BAE5E54" w14:textId="77777777" w:rsidR="007C2D5E" w:rsidRDefault="007C2D5E" w:rsidP="007C2D5E">
            <w:r>
              <w:t>Actors</w:t>
            </w:r>
          </w:p>
        </w:tc>
        <w:tc>
          <w:tcPr>
            <w:tcW w:w="7293" w:type="dxa"/>
          </w:tcPr>
          <w:p w14:paraId="4B659E72" w14:textId="77777777" w:rsidR="007C2D5E" w:rsidRDefault="007C2D5E" w:rsidP="007C2D5E">
            <w:r>
              <w:t>Customers</w:t>
            </w:r>
          </w:p>
        </w:tc>
      </w:tr>
      <w:tr w:rsidR="007C2D5E" w14:paraId="1CD14C27" w14:textId="77777777" w:rsidTr="007C2D5E">
        <w:tc>
          <w:tcPr>
            <w:tcW w:w="2057" w:type="dxa"/>
          </w:tcPr>
          <w:p w14:paraId="03327585" w14:textId="77777777" w:rsidR="007C2D5E" w:rsidRDefault="007C2D5E" w:rsidP="007C2D5E">
            <w:r>
              <w:t>Basic Flow</w:t>
            </w:r>
          </w:p>
        </w:tc>
        <w:tc>
          <w:tcPr>
            <w:tcW w:w="7293" w:type="dxa"/>
          </w:tcPr>
          <w:p w14:paraId="41D31947" w14:textId="77777777" w:rsidR="007C2D5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Scan menu use-case.</w:t>
            </w:r>
          </w:p>
          <w:p w14:paraId="5A7D87D8" w14:textId="77777777" w:rsidR="007C2D5E" w:rsidRPr="004C029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3D model is displayed</w:t>
            </w:r>
          </w:p>
        </w:tc>
      </w:tr>
      <w:tr w:rsidR="007C2D5E" w14:paraId="16233C13" w14:textId="77777777" w:rsidTr="007C2D5E">
        <w:tc>
          <w:tcPr>
            <w:tcW w:w="2057" w:type="dxa"/>
          </w:tcPr>
          <w:p w14:paraId="2463301D" w14:textId="77777777" w:rsidR="007C2D5E" w:rsidRDefault="007C2D5E" w:rsidP="007C2D5E">
            <w:r>
              <w:t>Alternative Flows</w:t>
            </w:r>
          </w:p>
        </w:tc>
        <w:tc>
          <w:tcPr>
            <w:tcW w:w="7293" w:type="dxa"/>
          </w:tcPr>
          <w:p w14:paraId="0C398801" w14:textId="77777777" w:rsidR="007C2D5E" w:rsidRPr="00307916" w:rsidRDefault="007C2D5E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7C2D5E" w14:paraId="2A8E5D30" w14:textId="77777777" w:rsidTr="007C2D5E">
        <w:tc>
          <w:tcPr>
            <w:tcW w:w="2057" w:type="dxa"/>
          </w:tcPr>
          <w:p w14:paraId="60C450BC" w14:textId="77777777" w:rsidR="007C2D5E" w:rsidRDefault="007C2D5E" w:rsidP="007C2D5E">
            <w:r>
              <w:t>Pre-conditions</w:t>
            </w:r>
          </w:p>
        </w:tc>
        <w:tc>
          <w:tcPr>
            <w:tcW w:w="7293" w:type="dxa"/>
          </w:tcPr>
          <w:p w14:paraId="665A2019" w14:textId="77777777" w:rsidR="007C2D5E" w:rsidRDefault="007C2D5E" w:rsidP="007C2D5E">
            <w:r>
              <w:t>User scan menu image</w:t>
            </w:r>
          </w:p>
        </w:tc>
      </w:tr>
      <w:tr w:rsidR="007C2D5E" w14:paraId="7E385A58" w14:textId="77777777" w:rsidTr="007C2D5E">
        <w:tc>
          <w:tcPr>
            <w:tcW w:w="2057" w:type="dxa"/>
          </w:tcPr>
          <w:p w14:paraId="3299C8D0" w14:textId="77777777" w:rsidR="007C2D5E" w:rsidRDefault="007C2D5E" w:rsidP="007C2D5E">
            <w:r>
              <w:t>Post-conditions</w:t>
            </w:r>
          </w:p>
        </w:tc>
        <w:tc>
          <w:tcPr>
            <w:tcW w:w="7293" w:type="dxa"/>
          </w:tcPr>
          <w:p w14:paraId="50B9AD40" w14:textId="77777777" w:rsidR="007C2D5E" w:rsidRDefault="007C2D5E" w:rsidP="007C2D5E">
            <w:r>
              <w:t>Successfully display 3D model on screen</w:t>
            </w:r>
          </w:p>
        </w:tc>
      </w:tr>
    </w:tbl>
    <w:p w14:paraId="3D891C55" w14:textId="77777777" w:rsidR="007C2D5E" w:rsidRPr="007C2D5E" w:rsidRDefault="007C2D5E" w:rsidP="007C2D5E"/>
    <w:p w14:paraId="65849A00" w14:textId="77777777" w:rsidR="007C2D5E" w:rsidRDefault="007C2D5E" w:rsidP="007C2D5E">
      <w:pPr>
        <w:pStyle w:val="Heading2"/>
      </w:pPr>
      <w:bookmarkStart w:id="6" w:name="_Toc497466482"/>
      <w:bookmarkStart w:id="7" w:name="_Toc497555331"/>
      <w:bookmarkStart w:id="8" w:name="_Toc497466476"/>
      <w:r w:rsidRPr="000205B9">
        <w:t xml:space="preserve">Use-case: </w:t>
      </w:r>
      <w:r>
        <w:t>Share</w:t>
      </w:r>
      <w:bookmarkEnd w:id="6"/>
      <w:bookmarkEnd w:id="7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7C2D5E" w14:paraId="76FEF30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B14DB5A" w14:textId="77777777" w:rsidR="007C2D5E" w:rsidRDefault="007C2D5E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A2FCE01" w14:textId="77777777" w:rsidR="007C2D5E" w:rsidRDefault="007C2D5E" w:rsidP="007C2D5E">
            <w:r>
              <w:t>Share</w:t>
            </w:r>
          </w:p>
        </w:tc>
      </w:tr>
      <w:tr w:rsidR="007C2D5E" w14:paraId="3323888D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DBF08C6" w14:textId="77777777" w:rsidR="007C2D5E" w:rsidRDefault="007C2D5E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14C05FAF" w14:textId="77777777" w:rsidR="007C2D5E" w:rsidRDefault="007C2D5E" w:rsidP="007C2D5E">
            <w:r>
              <w:rPr>
                <w:rFonts w:ascii="Calibri" w:hAnsi="Calibri"/>
              </w:rPr>
              <w:t>This use case describes how user share the model on Facebook. It is an &lt;&lt;extend&gt;&gt; of view 3D model use-case.</w:t>
            </w:r>
          </w:p>
        </w:tc>
      </w:tr>
      <w:tr w:rsidR="007C2D5E" w14:paraId="329A0629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53A6A1A" w14:textId="77777777" w:rsidR="007C2D5E" w:rsidRDefault="007C2D5E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056254" w14:textId="77777777" w:rsidR="007C2D5E" w:rsidRDefault="007C2D5E" w:rsidP="007C2D5E">
            <w:r>
              <w:rPr>
                <w:rFonts w:ascii="Calibri" w:hAnsi="Calibri"/>
              </w:rPr>
              <w:t>Customers</w:t>
            </w:r>
          </w:p>
        </w:tc>
      </w:tr>
      <w:tr w:rsidR="007C2D5E" w14:paraId="3F95FC06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EB1DF9" w14:textId="77777777" w:rsidR="007C2D5E" w:rsidRDefault="007C2D5E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65F1C01" w14:textId="72BF715A" w:rsidR="003B440D" w:rsidRDefault="003B440D" w:rsidP="007C2D5E">
            <w:pPr>
              <w:spacing w:line="240" w:lineRule="auto"/>
            </w:pPr>
            <w:r>
              <w:t xml:space="preserve">      1. Click Share button</w:t>
            </w:r>
          </w:p>
          <w:p w14:paraId="28DF8679" w14:textId="5BE94BAD" w:rsidR="003B440D" w:rsidRDefault="003B440D" w:rsidP="007C2D5E">
            <w:pPr>
              <w:spacing w:line="240" w:lineRule="auto"/>
            </w:pPr>
            <w:r>
              <w:t xml:space="preserve">      2. Login with Facebook use case</w:t>
            </w:r>
          </w:p>
          <w:p w14:paraId="2BE9B373" w14:textId="20F130F0" w:rsidR="003B440D" w:rsidRDefault="003B440D" w:rsidP="007C2D5E">
            <w:pPr>
              <w:spacing w:line="240" w:lineRule="auto"/>
            </w:pPr>
            <w:r>
              <w:t xml:space="preserve">      3. </w:t>
            </w:r>
            <w:r w:rsidRPr="00BC4F2D">
              <w:t>share popup appears</w:t>
            </w:r>
            <w:r>
              <w:t>.</w:t>
            </w:r>
          </w:p>
        </w:tc>
      </w:tr>
      <w:tr w:rsidR="003B440D" w14:paraId="012850E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7F24353" w14:textId="77777777" w:rsidR="003B440D" w:rsidRDefault="003B440D" w:rsidP="003B440D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0859EC2" w14:textId="06313CFA" w:rsidR="003B440D" w:rsidRPr="00D43F71" w:rsidRDefault="003B440D" w:rsidP="003B440D">
            <w:pPr>
              <w:rPr>
                <w:b/>
              </w:rPr>
            </w:pPr>
            <w:r>
              <w:t>There is no alternative flow for this use-case.</w:t>
            </w:r>
          </w:p>
        </w:tc>
      </w:tr>
      <w:tr w:rsidR="003B440D" w14:paraId="425F36D4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2B4218F" w14:textId="77777777" w:rsidR="003B440D" w:rsidRDefault="003B440D" w:rsidP="003B440D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781F8D" w14:textId="77777777" w:rsidR="003B440D" w:rsidRDefault="003B440D" w:rsidP="003B440D">
            <w:r>
              <w:t>User click on share button.</w:t>
            </w:r>
          </w:p>
        </w:tc>
      </w:tr>
      <w:tr w:rsidR="003B440D" w14:paraId="6C23EED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C742FF" w14:textId="77777777" w:rsidR="003B440D" w:rsidRDefault="003B440D" w:rsidP="003B440D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C6224A0" w14:textId="77777777" w:rsidR="003B440D" w:rsidRDefault="003B440D" w:rsidP="003B440D">
            <w:r>
              <w:rPr>
                <w:rFonts w:ascii="Calibri" w:hAnsi="Calibri"/>
              </w:rPr>
              <w:t>Successfully share on Facebook</w:t>
            </w:r>
          </w:p>
        </w:tc>
      </w:tr>
    </w:tbl>
    <w:p w14:paraId="3C7B9712" w14:textId="77777777" w:rsidR="007C2D5E" w:rsidRPr="007C2D5E" w:rsidRDefault="007C2D5E" w:rsidP="007C2D5E">
      <w:pPr>
        <w:pStyle w:val="Heading2"/>
        <w:numPr>
          <w:ilvl w:val="0"/>
          <w:numId w:val="0"/>
        </w:numPr>
        <w:rPr>
          <w:lang w:val="vi-VN"/>
        </w:rPr>
      </w:pPr>
    </w:p>
    <w:p w14:paraId="6FD94642" w14:textId="2D449E59" w:rsidR="006A507F" w:rsidRDefault="006A507F" w:rsidP="006A507F">
      <w:pPr>
        <w:pStyle w:val="Heading2"/>
        <w:rPr>
          <w:lang w:val="vi-VN"/>
        </w:rPr>
      </w:pPr>
      <w:bookmarkStart w:id="9" w:name="_Toc497555332"/>
      <w:r>
        <w:t xml:space="preserve">Use-case: </w:t>
      </w:r>
      <w:r w:rsidRPr="00506B70">
        <w:t>Log In with facebook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1243EA8C" w14:textId="77777777" w:rsidTr="007C2D5E">
        <w:tc>
          <w:tcPr>
            <w:tcW w:w="2088" w:type="dxa"/>
          </w:tcPr>
          <w:p w14:paraId="7D69551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CF29B7D" w14:textId="77777777" w:rsidR="006A507F" w:rsidRDefault="006A507F" w:rsidP="007C2D5E">
            <w:r>
              <w:t>Log In with facebook</w:t>
            </w:r>
          </w:p>
        </w:tc>
      </w:tr>
      <w:tr w:rsidR="006A507F" w14:paraId="719D01E1" w14:textId="77777777" w:rsidTr="007C2D5E">
        <w:tc>
          <w:tcPr>
            <w:tcW w:w="2088" w:type="dxa"/>
          </w:tcPr>
          <w:p w14:paraId="5289B20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0780C1F1" w14:textId="25CD7294" w:rsidR="006A507F" w:rsidRDefault="006A507F" w:rsidP="007C2D5E">
            <w:r>
              <w:t xml:space="preserve">This use-case describes choice for user and admin to sign in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 w:rsidR="003B440D">
              <w:t>include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15FA3F58" w14:textId="77777777" w:rsidTr="007C2D5E">
        <w:tc>
          <w:tcPr>
            <w:tcW w:w="2088" w:type="dxa"/>
          </w:tcPr>
          <w:p w14:paraId="2F5E11F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E33878" w14:textId="77777777" w:rsidR="006A507F" w:rsidRDefault="006A507F" w:rsidP="007C2D5E">
            <w:r>
              <w:t>Customers</w:t>
            </w:r>
          </w:p>
        </w:tc>
      </w:tr>
      <w:tr w:rsidR="006A507F" w14:paraId="173FFF8F" w14:textId="77777777" w:rsidTr="007C2D5E">
        <w:trPr>
          <w:trHeight w:val="1673"/>
        </w:trPr>
        <w:tc>
          <w:tcPr>
            <w:tcW w:w="2088" w:type="dxa"/>
          </w:tcPr>
          <w:p w14:paraId="3C5CCE1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4F5B07E5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Facebook log in session for application appears.</w:t>
            </w:r>
          </w:p>
          <w:p w14:paraId="724AB73A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Input username and password.</w:t>
            </w:r>
          </w:p>
          <w:p w14:paraId="1AAC8718" w14:textId="1CF2F871" w:rsidR="006A507F" w:rsidRPr="003B440D" w:rsidRDefault="006A507F" w:rsidP="003B440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Sign in Facebook</w:t>
            </w:r>
          </w:p>
        </w:tc>
      </w:tr>
      <w:tr w:rsidR="006A507F" w14:paraId="18C0E7D0" w14:textId="77777777" w:rsidTr="007C2D5E">
        <w:tc>
          <w:tcPr>
            <w:tcW w:w="2088" w:type="dxa"/>
          </w:tcPr>
          <w:p w14:paraId="0D3BCCBF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4A2A6CEA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>er types wrong username or password</w:t>
            </w:r>
          </w:p>
          <w:p w14:paraId="58A12951" w14:textId="77777777" w:rsidR="006A507F" w:rsidRPr="00DE756B" w:rsidRDefault="006A507F" w:rsidP="006A50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From #3 of the basic flow, a warning appears to remind users that they have just typed wrong username or password.</w:t>
            </w:r>
          </w:p>
          <w:p w14:paraId="39BB003D" w14:textId="77777777" w:rsidR="006A507F" w:rsidRPr="00613915" w:rsidRDefault="006A507F" w:rsidP="007C2D5E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logs in successfully</w:t>
            </w:r>
          </w:p>
          <w:p w14:paraId="5604E8A5" w14:textId="77777777" w:rsidR="006A507F" w:rsidRPr="00DE756B" w:rsidRDefault="006A507F" w:rsidP="006A507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From #3 of the basic flow, user accesses main interface of application or previous activity.</w:t>
            </w:r>
          </w:p>
          <w:p w14:paraId="155DDC88" w14:textId="77777777" w:rsidR="006A507F" w:rsidRPr="00BD6902" w:rsidRDefault="006A507F" w:rsidP="007C2D5E">
            <w:pPr>
              <w:spacing w:line="240" w:lineRule="auto"/>
              <w:rPr>
                <w:b/>
              </w:rPr>
            </w:pPr>
            <w:r w:rsidRPr="00BD6902">
              <w:rPr>
                <w:b/>
              </w:rPr>
              <w:t>Alternative flow 3:  User has no Facebook account</w:t>
            </w:r>
          </w:p>
          <w:p w14:paraId="4CE21809" w14:textId="77777777" w:rsidR="006A507F" w:rsidRPr="001A45F3" w:rsidRDefault="006A507F" w:rsidP="006A507F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From #1 of the basic flow, user returns to previous activity.</w:t>
            </w:r>
          </w:p>
        </w:tc>
      </w:tr>
      <w:tr w:rsidR="006A507F" w14:paraId="1095EA3A" w14:textId="77777777" w:rsidTr="007C2D5E">
        <w:tc>
          <w:tcPr>
            <w:tcW w:w="2088" w:type="dxa"/>
          </w:tcPr>
          <w:p w14:paraId="3B89E889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4AA9EAC" w14:textId="77777777" w:rsidR="006A507F" w:rsidRDefault="006A507F" w:rsidP="007C2D5E">
            <w:r>
              <w:t xml:space="preserve">User clicks Log In with Facebook button. </w:t>
            </w:r>
          </w:p>
        </w:tc>
      </w:tr>
      <w:tr w:rsidR="006A507F" w14:paraId="23ABB730" w14:textId="77777777" w:rsidTr="007C2D5E">
        <w:tc>
          <w:tcPr>
            <w:tcW w:w="2088" w:type="dxa"/>
          </w:tcPr>
          <w:p w14:paraId="62478052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C12AE0A" w14:textId="77777777" w:rsidR="006A507F" w:rsidRDefault="006A507F" w:rsidP="007C2D5E">
            <w:r>
              <w:t>Successfully Log in application and user goes to main interface.</w:t>
            </w:r>
          </w:p>
        </w:tc>
      </w:tr>
    </w:tbl>
    <w:p w14:paraId="68F5A8D7" w14:textId="77777777" w:rsidR="006A507F" w:rsidRPr="00506B70" w:rsidRDefault="006A507F" w:rsidP="006A507F"/>
    <w:p w14:paraId="335B25B6" w14:textId="77777777" w:rsidR="006A507F" w:rsidRDefault="006A507F" w:rsidP="006A507F">
      <w:pPr>
        <w:pStyle w:val="Heading2"/>
        <w:rPr>
          <w:lang w:val="vi-VN"/>
        </w:rPr>
      </w:pPr>
      <w:bookmarkStart w:id="10" w:name="_Toc497466478"/>
      <w:bookmarkStart w:id="11" w:name="_Toc497555333"/>
      <w:r>
        <w:t>Use-case: Log out.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1EDF999" w14:textId="77777777" w:rsidTr="007C2D5E">
        <w:tc>
          <w:tcPr>
            <w:tcW w:w="2088" w:type="dxa"/>
          </w:tcPr>
          <w:p w14:paraId="4AC28D4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24B2FF04" w14:textId="77777777" w:rsidR="006A507F" w:rsidRDefault="006A507F" w:rsidP="007C2D5E">
            <w:r>
              <w:t>Log out</w:t>
            </w:r>
          </w:p>
        </w:tc>
      </w:tr>
      <w:tr w:rsidR="006A507F" w14:paraId="55E35C68" w14:textId="77777777" w:rsidTr="007C2D5E">
        <w:tc>
          <w:tcPr>
            <w:tcW w:w="2088" w:type="dxa"/>
          </w:tcPr>
          <w:p w14:paraId="218D1E74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3DD600A4" w14:textId="1F1E33D9" w:rsidR="006A507F" w:rsidRDefault="006A507F" w:rsidP="007C2D5E">
            <w:r>
              <w:t xml:space="preserve">This use-case describes how user logs out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>
              <w:t>extend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779FD8A9" w14:textId="77777777" w:rsidTr="007C2D5E">
        <w:tc>
          <w:tcPr>
            <w:tcW w:w="2088" w:type="dxa"/>
          </w:tcPr>
          <w:p w14:paraId="0E5CF0E7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1E928FB5" w14:textId="72EB4841" w:rsidR="006A507F" w:rsidRDefault="003B440D" w:rsidP="007C2D5E">
            <w:r>
              <w:t>Customers</w:t>
            </w:r>
          </w:p>
        </w:tc>
      </w:tr>
      <w:tr w:rsidR="006A507F" w14:paraId="5DF5D6A3" w14:textId="77777777" w:rsidTr="007C2D5E">
        <w:tc>
          <w:tcPr>
            <w:tcW w:w="2088" w:type="dxa"/>
          </w:tcPr>
          <w:p w14:paraId="4A47B74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C4F814D" w14:textId="6C840A1F" w:rsidR="006A507F" w:rsidRDefault="003B440D" w:rsidP="007C2D5E">
            <w:pPr>
              <w:spacing w:line="240" w:lineRule="auto"/>
              <w:ind w:left="360"/>
            </w:pPr>
            <w:r>
              <w:t>1.    L</w:t>
            </w:r>
            <w:r w:rsidR="006A507F">
              <w:t>og out</w:t>
            </w:r>
            <w:r>
              <w:t xml:space="preserve"> facebook</w:t>
            </w:r>
            <w:r w:rsidR="006A507F">
              <w:t>.</w:t>
            </w:r>
          </w:p>
          <w:p w14:paraId="512044A2" w14:textId="2C25E08B" w:rsidR="006A507F" w:rsidRPr="007016FF" w:rsidRDefault="006A507F" w:rsidP="007C2D5E">
            <w:pPr>
              <w:spacing w:line="240" w:lineRule="auto"/>
              <w:ind w:left="360"/>
            </w:pPr>
            <w:r>
              <w:t xml:space="preserve">2.    </w:t>
            </w:r>
            <w:r w:rsidR="003B440D">
              <w:t xml:space="preserve">Return </w:t>
            </w:r>
            <w:r>
              <w:t xml:space="preserve"> to </w:t>
            </w:r>
            <w:r w:rsidR="003B440D">
              <w:t>previous</w:t>
            </w:r>
            <w:r>
              <w:t xml:space="preserve"> activity</w:t>
            </w:r>
          </w:p>
        </w:tc>
      </w:tr>
      <w:tr w:rsidR="006A507F" w14:paraId="29C7D055" w14:textId="77777777" w:rsidTr="007C2D5E">
        <w:tc>
          <w:tcPr>
            <w:tcW w:w="2088" w:type="dxa"/>
          </w:tcPr>
          <w:p w14:paraId="3B38189C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7214FA00" w14:textId="77777777" w:rsidR="006A507F" w:rsidRPr="00307916" w:rsidRDefault="006A507F" w:rsidP="007C2D5E">
            <w:pPr>
              <w:spacing w:line="240" w:lineRule="auto"/>
            </w:pPr>
            <w:r>
              <w:t>There is no alternative flows for this use-case</w:t>
            </w:r>
          </w:p>
        </w:tc>
      </w:tr>
      <w:tr w:rsidR="006A507F" w14:paraId="7E41F579" w14:textId="77777777" w:rsidTr="007C2D5E">
        <w:tc>
          <w:tcPr>
            <w:tcW w:w="2088" w:type="dxa"/>
          </w:tcPr>
          <w:p w14:paraId="719009F1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DDA642D" w14:textId="77777777" w:rsidR="006A507F" w:rsidRDefault="006A507F" w:rsidP="007C2D5E">
            <w:r>
              <w:t xml:space="preserve">User clicks log out button. </w:t>
            </w:r>
          </w:p>
        </w:tc>
      </w:tr>
      <w:tr w:rsidR="006A507F" w14:paraId="5288F16C" w14:textId="77777777" w:rsidTr="007C2D5E">
        <w:tc>
          <w:tcPr>
            <w:tcW w:w="2088" w:type="dxa"/>
          </w:tcPr>
          <w:p w14:paraId="43732F1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4E1B928" w14:textId="77777777" w:rsidR="006A507F" w:rsidRDefault="006A507F" w:rsidP="007C2D5E">
            <w:r>
              <w:t>Successfully log out and return to Log In activity.</w:t>
            </w:r>
          </w:p>
        </w:tc>
      </w:tr>
    </w:tbl>
    <w:p w14:paraId="0530D987" w14:textId="77777777" w:rsidR="006A507F" w:rsidRPr="00756FEF" w:rsidRDefault="006A507F" w:rsidP="006A507F">
      <w:pPr>
        <w:pStyle w:val="Heading2"/>
        <w:rPr>
          <w:lang w:val="vi-VN"/>
        </w:rPr>
      </w:pPr>
      <w:bookmarkStart w:id="12" w:name="_Toc467530642"/>
      <w:bookmarkStart w:id="13" w:name="_Toc497466481"/>
      <w:bookmarkStart w:id="14" w:name="_Toc497555334"/>
      <w:r>
        <w:t>Use-case:</w:t>
      </w:r>
      <w:bookmarkEnd w:id="12"/>
      <w:r>
        <w:rPr>
          <w:lang w:val="vi-VN"/>
        </w:rPr>
        <w:t xml:space="preserve"> Scan menu</w:t>
      </w:r>
      <w:r w:rsidRPr="00756FEF">
        <w:rPr>
          <w:lang w:val="vi-VN"/>
        </w:rPr>
        <w:t>.</w:t>
      </w:r>
      <w:bookmarkEnd w:id="13"/>
      <w:bookmarkEnd w:id="14"/>
    </w:p>
    <w:p w14:paraId="3E15C4B8" w14:textId="77777777" w:rsidR="006A507F" w:rsidRDefault="006A507F" w:rsidP="006A507F">
      <w:pPr>
        <w:rPr>
          <w:lang w:val="vi-V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24BDF872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42894EB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3E5DF8E" w14:textId="77777777" w:rsidR="006A507F" w:rsidRDefault="006A507F" w:rsidP="007C2D5E">
            <w:r>
              <w:rPr>
                <w:lang w:val="vi-VN"/>
              </w:rPr>
              <w:t>Scan menu</w:t>
            </w:r>
          </w:p>
        </w:tc>
      </w:tr>
      <w:tr w:rsidR="006A507F" w14:paraId="2C3432B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6F0E730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E1D1A4" w14:textId="77777777" w:rsidR="006A507F" w:rsidRDefault="006A507F" w:rsidP="007C2D5E">
            <w:r>
              <w:rPr>
                <w:rFonts w:ascii="Calibri" w:hAnsi="Calibri"/>
              </w:rPr>
              <w:t xml:space="preserve">This use case describes how the app scan menu. It is a &lt;&lt;include&gt;&gt; of use-case </w:t>
            </w:r>
            <w:r>
              <w:t>View food 3D model</w:t>
            </w:r>
          </w:p>
        </w:tc>
      </w:tr>
      <w:tr w:rsidR="006A507F" w14:paraId="537C048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98A1116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0BE66D6" w14:textId="77777777" w:rsidR="006A507F" w:rsidRDefault="006A507F" w:rsidP="007C2D5E">
            <w:r>
              <w:rPr>
                <w:rFonts w:ascii="Calibri" w:hAnsi="Calibri"/>
              </w:rPr>
              <w:t>Customers</w:t>
            </w:r>
          </w:p>
        </w:tc>
      </w:tr>
      <w:tr w:rsidR="006A507F" w14:paraId="5430AB0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7C647FE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C4C7C4" w14:textId="77777777" w:rsidR="006A507F" w:rsidRDefault="006A507F" w:rsidP="007C2D5E">
            <w:pPr>
              <w:spacing w:line="240" w:lineRule="auto"/>
            </w:pPr>
            <w:r>
              <w:t xml:space="preserve">       1.</w:t>
            </w:r>
            <w:r w:rsidRPr="00756FEF">
              <w:t>Camera is opened in main interface</w:t>
            </w:r>
            <w:r>
              <w:t xml:space="preserve">. </w:t>
            </w:r>
          </w:p>
        </w:tc>
      </w:tr>
      <w:tr w:rsidR="006A507F" w14:paraId="69F250D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A1D287E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BA74F86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Scan wrong image</w:t>
            </w:r>
          </w:p>
          <w:p w14:paraId="5CA2BB25" w14:textId="77777777" w:rsidR="006A507F" w:rsidRDefault="006A507F" w:rsidP="007C2D5E">
            <w:r>
              <w:t xml:space="preserve">          Nothing is displayed, after 10s a warning appears to remind users to use images from physical menu.</w:t>
            </w:r>
          </w:p>
        </w:tc>
      </w:tr>
      <w:tr w:rsidR="006A507F" w14:paraId="7962B7AD" w14:textId="77777777" w:rsidTr="007C2D5E">
        <w:trPr>
          <w:trHeight w:val="334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013E5C8" w14:textId="77777777" w:rsidR="006A507F" w:rsidRDefault="006A507F" w:rsidP="007C2D5E">
            <w:r>
              <w:rPr>
                <w:rFonts w:ascii="Calibri" w:hAnsi="Calibri"/>
              </w:rPr>
              <w:lastRenderedPageBreak/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662DA6F" w14:textId="77777777" w:rsidR="006A507F" w:rsidRDefault="006A507F" w:rsidP="007C2D5E">
            <w:pPr>
              <w:spacing w:line="240" w:lineRule="auto"/>
            </w:pPr>
            <w:r>
              <w:t>User goes to main interface i.e. camera</w:t>
            </w:r>
          </w:p>
        </w:tc>
      </w:tr>
      <w:tr w:rsidR="006A507F" w14:paraId="74A81C0A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B2D6281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728D609" w14:textId="77777777" w:rsidR="006A507F" w:rsidRDefault="006A507F" w:rsidP="007C2D5E">
            <w:r>
              <w:rPr>
                <w:rFonts w:ascii="Calibri" w:hAnsi="Calibri"/>
              </w:rPr>
              <w:t>3D model is displayed successfully</w:t>
            </w:r>
          </w:p>
        </w:tc>
      </w:tr>
    </w:tbl>
    <w:p w14:paraId="7048A6BD" w14:textId="77777777" w:rsidR="006A507F" w:rsidRDefault="006A507F" w:rsidP="006A507F"/>
    <w:p w14:paraId="2E318B49" w14:textId="77777777" w:rsidR="006A507F" w:rsidRDefault="006A507F" w:rsidP="006A507F"/>
    <w:p w14:paraId="3DB93547" w14:textId="77777777" w:rsidR="006A507F" w:rsidRDefault="006A507F" w:rsidP="006A507F"/>
    <w:p w14:paraId="053DC2C2" w14:textId="77777777" w:rsidR="006A507F" w:rsidRDefault="006A507F" w:rsidP="006A507F"/>
    <w:p w14:paraId="2D653769" w14:textId="77777777" w:rsidR="006A507F" w:rsidRDefault="006A507F" w:rsidP="006A507F">
      <w:pPr>
        <w:rPr>
          <w:lang w:val="vi-VN"/>
        </w:rPr>
      </w:pPr>
    </w:p>
    <w:p w14:paraId="1F0B940F" w14:textId="77777777" w:rsidR="006A507F" w:rsidRDefault="006A507F" w:rsidP="006A507F"/>
    <w:p w14:paraId="1A3BBFEB" w14:textId="77777777" w:rsidR="006A507F" w:rsidRDefault="006A507F" w:rsidP="006A507F"/>
    <w:p w14:paraId="013E6441" w14:textId="77777777" w:rsidR="006A507F" w:rsidRDefault="006A507F" w:rsidP="006A507F"/>
    <w:p w14:paraId="5198C8D6" w14:textId="77777777" w:rsidR="006A507F" w:rsidRDefault="006A507F" w:rsidP="006A507F"/>
    <w:p w14:paraId="6D5D8E8F" w14:textId="77777777" w:rsidR="006A507F" w:rsidRDefault="006A507F" w:rsidP="006A507F">
      <w:pPr>
        <w:rPr>
          <w:lang w:val="vi-VN"/>
        </w:rPr>
      </w:pPr>
    </w:p>
    <w:p w14:paraId="393300EE" w14:textId="77777777" w:rsidR="006A507F" w:rsidRDefault="006A507F" w:rsidP="006A507F">
      <w:r>
        <w:tab/>
      </w:r>
    </w:p>
    <w:p w14:paraId="6FBBFED3" w14:textId="77777777" w:rsidR="006A507F" w:rsidRPr="000205B9" w:rsidRDefault="006A507F" w:rsidP="006A507F">
      <w:pPr>
        <w:rPr>
          <w:lang w:val="vi-VN"/>
        </w:rPr>
      </w:pPr>
    </w:p>
    <w:p w14:paraId="1A2BD652" w14:textId="77777777" w:rsidR="006A507F" w:rsidRDefault="006A507F" w:rsidP="006A507F">
      <w:pPr>
        <w:pStyle w:val="Heading2"/>
        <w:rPr>
          <w:lang w:val="vi-VN"/>
        </w:rPr>
      </w:pPr>
      <w:bookmarkStart w:id="15" w:name="_Toc497466483"/>
      <w:bookmarkStart w:id="16" w:name="_Toc497555335"/>
      <w:r w:rsidRPr="000205B9">
        <w:rPr>
          <w:lang w:val="vi-VN"/>
        </w:rPr>
        <w:t xml:space="preserve">Use-case: </w:t>
      </w:r>
      <w:r>
        <w:t>Read comment</w:t>
      </w:r>
      <w:r w:rsidRPr="000205B9">
        <w:rPr>
          <w:lang w:val="vi-VN"/>
        </w:rPr>
        <w:t>:</w:t>
      </w:r>
      <w:bookmarkEnd w:id="15"/>
      <w:bookmarkEnd w:id="16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76C66E6E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EC9D066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3F4C8CE8" w14:textId="77777777" w:rsidR="006A507F" w:rsidRDefault="006A507F" w:rsidP="007C2D5E">
            <w:r>
              <w:t>Read comment</w:t>
            </w:r>
          </w:p>
        </w:tc>
      </w:tr>
      <w:tr w:rsidR="006A507F" w14:paraId="5087B65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5875D1C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250BCB6C" w14:textId="77777777" w:rsidR="006A507F" w:rsidRDefault="006A507F" w:rsidP="007C2D5E">
            <w:r>
              <w:rPr>
                <w:rFonts w:ascii="Calibri" w:hAnsi="Calibri"/>
              </w:rPr>
              <w:t>This use case describes how user read comment. It is an &lt;&lt;extend&gt;&gt; of view 3D model use-case.</w:t>
            </w:r>
          </w:p>
        </w:tc>
      </w:tr>
      <w:tr w:rsidR="006A507F" w14:paraId="3B25BBE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16A113B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23A2B4" w14:textId="77777777" w:rsidR="006A507F" w:rsidRDefault="006A507F" w:rsidP="007C2D5E">
            <w:r>
              <w:rPr>
                <w:rFonts w:ascii="Calibri" w:hAnsi="Calibri"/>
              </w:rPr>
              <w:t>Customer</w:t>
            </w:r>
          </w:p>
        </w:tc>
      </w:tr>
      <w:tr w:rsidR="006A507F" w14:paraId="676366C4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1A6F439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F3FDFB" w14:textId="77777777" w:rsidR="006A507F" w:rsidRDefault="006A507F" w:rsidP="007C2D5E">
            <w:pPr>
              <w:spacing w:line="240" w:lineRule="auto"/>
            </w:pPr>
            <w:bookmarkStart w:id="17" w:name="__DdeLink__1354_1862623417"/>
            <w:r>
              <w:t xml:space="preserve">       1</w:t>
            </w:r>
            <w:bookmarkEnd w:id="17"/>
            <w:r>
              <w:t>. Comment activity start</w:t>
            </w:r>
          </w:p>
        </w:tc>
      </w:tr>
      <w:tr w:rsidR="006A507F" w14:paraId="022F67D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B6A4C49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7FD799D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B5C30A5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FB02502" w14:textId="77777777" w:rsidR="006A507F" w:rsidRDefault="006A507F" w:rsidP="007C2D5E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889F82" w14:textId="77777777" w:rsidR="006A507F" w:rsidRDefault="006A507F" w:rsidP="007C2D5E">
            <w:r>
              <w:t>User click comment button.</w:t>
            </w:r>
          </w:p>
        </w:tc>
      </w:tr>
      <w:tr w:rsidR="006A507F" w14:paraId="4D90BE70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AC2EB6D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CEAB5D" w14:textId="77777777" w:rsidR="006A507F" w:rsidRDefault="006A507F" w:rsidP="007C2D5E">
            <w:r>
              <w:rPr>
                <w:rFonts w:ascii="Calibri" w:hAnsi="Calibri"/>
              </w:rPr>
              <w:t>Comments activity start</w:t>
            </w:r>
          </w:p>
        </w:tc>
      </w:tr>
    </w:tbl>
    <w:p w14:paraId="44E6BC9C" w14:textId="77777777" w:rsidR="006A507F" w:rsidRPr="000205B9" w:rsidRDefault="006A507F" w:rsidP="006A507F">
      <w:pPr>
        <w:rPr>
          <w:lang w:val="vi-VN"/>
        </w:rPr>
      </w:pPr>
    </w:p>
    <w:p w14:paraId="62DE890F" w14:textId="77777777" w:rsidR="006A507F" w:rsidRDefault="006A507F" w:rsidP="006A507F">
      <w:pPr>
        <w:pStyle w:val="Heading2"/>
      </w:pPr>
      <w:bookmarkStart w:id="18" w:name="_Toc497466484"/>
      <w:bookmarkStart w:id="19" w:name="_Toc497555336"/>
      <w:r>
        <w:t>Use – case: Comment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6A507F" w14:paraId="0FB7DB0E" w14:textId="77777777" w:rsidTr="007C2D5E">
        <w:tc>
          <w:tcPr>
            <w:tcW w:w="2056" w:type="dxa"/>
          </w:tcPr>
          <w:p w14:paraId="0E3CDCDE" w14:textId="77777777" w:rsidR="006A507F" w:rsidRDefault="006A507F" w:rsidP="007C2D5E">
            <w:r>
              <w:t>Use case Name</w:t>
            </w:r>
          </w:p>
        </w:tc>
        <w:tc>
          <w:tcPr>
            <w:tcW w:w="7294" w:type="dxa"/>
          </w:tcPr>
          <w:p w14:paraId="4FF1F103" w14:textId="77777777" w:rsidR="006A507F" w:rsidRDefault="006A507F" w:rsidP="007C2D5E">
            <w:r>
              <w:t>Comment</w:t>
            </w:r>
          </w:p>
        </w:tc>
      </w:tr>
      <w:tr w:rsidR="006A507F" w14:paraId="3FA9204A" w14:textId="77777777" w:rsidTr="007C2D5E">
        <w:tc>
          <w:tcPr>
            <w:tcW w:w="2056" w:type="dxa"/>
          </w:tcPr>
          <w:p w14:paraId="1B5B6F32" w14:textId="77777777" w:rsidR="006A507F" w:rsidRDefault="006A507F" w:rsidP="007C2D5E">
            <w:r>
              <w:t>Brief description</w:t>
            </w:r>
          </w:p>
        </w:tc>
        <w:tc>
          <w:tcPr>
            <w:tcW w:w="7294" w:type="dxa"/>
          </w:tcPr>
          <w:p w14:paraId="1DC5931A" w14:textId="77777777" w:rsidR="006A507F" w:rsidRDefault="006A507F" w:rsidP="007C2D5E">
            <w:r>
              <w:rPr>
                <w:rFonts w:ascii="Calibri" w:hAnsi="Calibri"/>
              </w:rPr>
              <w:t>This use case describes how user comment on a meal. It is an &lt;&lt;extend&gt;&gt; of read comment use-case.</w:t>
            </w:r>
          </w:p>
        </w:tc>
      </w:tr>
      <w:tr w:rsidR="006A507F" w14:paraId="2CB5F2CE" w14:textId="77777777" w:rsidTr="007C2D5E">
        <w:tc>
          <w:tcPr>
            <w:tcW w:w="2056" w:type="dxa"/>
          </w:tcPr>
          <w:p w14:paraId="56489A89" w14:textId="77777777" w:rsidR="006A507F" w:rsidRDefault="006A507F" w:rsidP="007C2D5E">
            <w:r>
              <w:t>Actors</w:t>
            </w:r>
          </w:p>
        </w:tc>
        <w:tc>
          <w:tcPr>
            <w:tcW w:w="7294" w:type="dxa"/>
          </w:tcPr>
          <w:p w14:paraId="3A5D69F0" w14:textId="77777777" w:rsidR="006A507F" w:rsidRDefault="006A507F" w:rsidP="007C2D5E">
            <w:r>
              <w:t>Customer</w:t>
            </w:r>
          </w:p>
        </w:tc>
      </w:tr>
      <w:tr w:rsidR="006A507F" w:rsidRPr="009E500D" w14:paraId="263ACE9F" w14:textId="77777777" w:rsidTr="007C2D5E">
        <w:tc>
          <w:tcPr>
            <w:tcW w:w="2056" w:type="dxa"/>
          </w:tcPr>
          <w:p w14:paraId="5B30A1C6" w14:textId="77777777" w:rsidR="006A507F" w:rsidRDefault="006A507F" w:rsidP="007C2D5E">
            <w:r>
              <w:t>Basic Flow</w:t>
            </w:r>
          </w:p>
        </w:tc>
        <w:tc>
          <w:tcPr>
            <w:tcW w:w="7294" w:type="dxa"/>
          </w:tcPr>
          <w:p w14:paraId="73BB1A12" w14:textId="77777777" w:rsidR="006A507F" w:rsidRDefault="006A507F" w:rsidP="006A507F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Give comment button appear in comment activity.</w:t>
            </w:r>
          </w:p>
          <w:p w14:paraId="6BE40904" w14:textId="77777777" w:rsidR="006A507F" w:rsidRPr="000338EA" w:rsidRDefault="006A507F" w:rsidP="006A507F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clicks Give comment button</w:t>
            </w:r>
          </w:p>
        </w:tc>
      </w:tr>
      <w:tr w:rsidR="006A507F" w:rsidRPr="00436EF7" w14:paraId="52BE2044" w14:textId="77777777" w:rsidTr="007C2D5E">
        <w:tc>
          <w:tcPr>
            <w:tcW w:w="2056" w:type="dxa"/>
          </w:tcPr>
          <w:p w14:paraId="39158074" w14:textId="77777777" w:rsidR="006A507F" w:rsidRDefault="006A507F" w:rsidP="007C2D5E">
            <w:r>
              <w:t>Alternative Flows</w:t>
            </w:r>
          </w:p>
        </w:tc>
        <w:tc>
          <w:tcPr>
            <w:tcW w:w="7294" w:type="dxa"/>
          </w:tcPr>
          <w:p w14:paraId="1F747BCD" w14:textId="58F4F842" w:rsidR="006A507F" w:rsidRPr="003B440D" w:rsidRDefault="003B440D" w:rsidP="007C2D5E">
            <w:r>
              <w:t>There is no alternative flow for this use-case.</w:t>
            </w:r>
          </w:p>
        </w:tc>
      </w:tr>
      <w:tr w:rsidR="006A507F" w14:paraId="7D64D8BD" w14:textId="77777777" w:rsidTr="007C2D5E">
        <w:tc>
          <w:tcPr>
            <w:tcW w:w="2056" w:type="dxa"/>
          </w:tcPr>
          <w:p w14:paraId="62E8C4C4" w14:textId="77777777" w:rsidR="006A507F" w:rsidRDefault="006A507F" w:rsidP="007C2D5E">
            <w:r>
              <w:t>Pre-conditions</w:t>
            </w:r>
          </w:p>
        </w:tc>
        <w:tc>
          <w:tcPr>
            <w:tcW w:w="7294" w:type="dxa"/>
          </w:tcPr>
          <w:p w14:paraId="16D17AE8" w14:textId="77777777" w:rsidR="006A507F" w:rsidRDefault="006A507F" w:rsidP="007C2D5E">
            <w:r>
              <w:t>User click give comment button</w:t>
            </w:r>
          </w:p>
        </w:tc>
      </w:tr>
      <w:tr w:rsidR="006A507F" w14:paraId="7D4F24AE" w14:textId="77777777" w:rsidTr="007C2D5E">
        <w:tc>
          <w:tcPr>
            <w:tcW w:w="2056" w:type="dxa"/>
          </w:tcPr>
          <w:p w14:paraId="20DBCF49" w14:textId="77777777" w:rsidR="006A507F" w:rsidRDefault="006A507F" w:rsidP="007C2D5E">
            <w:r>
              <w:t>Post-conditions</w:t>
            </w:r>
          </w:p>
        </w:tc>
        <w:tc>
          <w:tcPr>
            <w:tcW w:w="7294" w:type="dxa"/>
          </w:tcPr>
          <w:p w14:paraId="2BABEA7A" w14:textId="77777777" w:rsidR="006A507F" w:rsidRDefault="006A507F" w:rsidP="007C2D5E">
            <w:r>
              <w:t>The user successfully post comment</w:t>
            </w:r>
          </w:p>
        </w:tc>
      </w:tr>
    </w:tbl>
    <w:p w14:paraId="603F29A9" w14:textId="77777777" w:rsidR="006A507F" w:rsidRPr="00DA4D11" w:rsidRDefault="006A507F" w:rsidP="006A507F"/>
    <w:p w14:paraId="722E1B5F" w14:textId="77777777" w:rsidR="006A507F" w:rsidRPr="00DA4D11" w:rsidRDefault="006A507F" w:rsidP="006A507F">
      <w:pPr>
        <w:rPr>
          <w:lang w:val="vi-VN"/>
        </w:rPr>
      </w:pPr>
    </w:p>
    <w:p w14:paraId="6DDD09B0" w14:textId="77777777" w:rsidR="006A507F" w:rsidRDefault="006A507F" w:rsidP="006A507F">
      <w:pPr>
        <w:pStyle w:val="Heading2"/>
        <w:rPr>
          <w:lang w:val="vi-VN"/>
        </w:rPr>
      </w:pPr>
      <w:bookmarkStart w:id="20" w:name="_Toc497466485"/>
      <w:bookmarkStart w:id="21" w:name="_Toc497555337"/>
      <w:r>
        <w:t>Use-case: Rate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6A507F" w14:paraId="0F70D893" w14:textId="77777777" w:rsidTr="007C2D5E">
        <w:tc>
          <w:tcPr>
            <w:tcW w:w="2058" w:type="dxa"/>
          </w:tcPr>
          <w:p w14:paraId="53C9A0A5" w14:textId="77777777" w:rsidR="006A507F" w:rsidRDefault="006A507F" w:rsidP="007C2D5E">
            <w:r>
              <w:t>Use case Name</w:t>
            </w:r>
          </w:p>
        </w:tc>
        <w:tc>
          <w:tcPr>
            <w:tcW w:w="7292" w:type="dxa"/>
          </w:tcPr>
          <w:p w14:paraId="7924AF95" w14:textId="77777777" w:rsidR="006A507F" w:rsidRDefault="006A507F" w:rsidP="007C2D5E">
            <w:r>
              <w:t>Rate</w:t>
            </w:r>
          </w:p>
        </w:tc>
      </w:tr>
      <w:tr w:rsidR="006A507F" w14:paraId="51FE443F" w14:textId="77777777" w:rsidTr="007C2D5E">
        <w:tc>
          <w:tcPr>
            <w:tcW w:w="2058" w:type="dxa"/>
          </w:tcPr>
          <w:p w14:paraId="7731332D" w14:textId="77777777" w:rsidR="006A507F" w:rsidRDefault="006A507F" w:rsidP="007C2D5E">
            <w:r>
              <w:t>Brief description</w:t>
            </w:r>
          </w:p>
        </w:tc>
        <w:tc>
          <w:tcPr>
            <w:tcW w:w="7292" w:type="dxa"/>
          </w:tcPr>
          <w:p w14:paraId="358532E5" w14:textId="77777777" w:rsidR="006A507F" w:rsidRDefault="006A507F" w:rsidP="007C2D5E">
            <w:r>
              <w:t>This use-case describes how use rate a meal.</w:t>
            </w:r>
            <w:r>
              <w:rPr>
                <w:rFonts w:ascii="Calibri" w:hAnsi="Calibri"/>
              </w:rPr>
              <w:t xml:space="preserve"> It is an &lt;&lt;extend&gt;&gt; of view 3D model use-case.</w:t>
            </w:r>
          </w:p>
        </w:tc>
      </w:tr>
      <w:tr w:rsidR="006A507F" w14:paraId="3564F756" w14:textId="77777777" w:rsidTr="007C2D5E">
        <w:tc>
          <w:tcPr>
            <w:tcW w:w="2058" w:type="dxa"/>
          </w:tcPr>
          <w:p w14:paraId="228D028D" w14:textId="77777777" w:rsidR="006A507F" w:rsidRDefault="006A507F" w:rsidP="007C2D5E">
            <w:r>
              <w:t>Actors</w:t>
            </w:r>
          </w:p>
        </w:tc>
        <w:tc>
          <w:tcPr>
            <w:tcW w:w="7292" w:type="dxa"/>
          </w:tcPr>
          <w:p w14:paraId="16A790A6" w14:textId="77777777" w:rsidR="006A507F" w:rsidRDefault="006A507F" w:rsidP="007C2D5E">
            <w:pPr>
              <w:tabs>
                <w:tab w:val="left" w:pos="2400"/>
              </w:tabs>
            </w:pPr>
            <w:r>
              <w:t>Customers</w:t>
            </w:r>
          </w:p>
        </w:tc>
      </w:tr>
      <w:tr w:rsidR="006A507F" w14:paraId="2E591008" w14:textId="77777777" w:rsidTr="007C2D5E">
        <w:tc>
          <w:tcPr>
            <w:tcW w:w="2058" w:type="dxa"/>
          </w:tcPr>
          <w:p w14:paraId="7D717F92" w14:textId="77777777" w:rsidR="006A507F" w:rsidRDefault="006A507F" w:rsidP="007C2D5E">
            <w:r>
              <w:t>Basic Flow</w:t>
            </w:r>
          </w:p>
        </w:tc>
        <w:tc>
          <w:tcPr>
            <w:tcW w:w="7292" w:type="dxa"/>
          </w:tcPr>
          <w:p w14:paraId="0638025F" w14:textId="77777777" w:rsidR="006A507F" w:rsidRDefault="006A507F" w:rsidP="006A507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Rate popup appears</w:t>
            </w:r>
          </w:p>
          <w:p w14:paraId="2DBFB394" w14:textId="77777777" w:rsidR="006A507F" w:rsidRPr="005E584E" w:rsidRDefault="006A507F" w:rsidP="006A507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User click star corresponding to the rating.</w:t>
            </w:r>
          </w:p>
        </w:tc>
      </w:tr>
      <w:tr w:rsidR="006A507F" w14:paraId="5DBE907B" w14:textId="77777777" w:rsidTr="007C2D5E">
        <w:tc>
          <w:tcPr>
            <w:tcW w:w="2058" w:type="dxa"/>
          </w:tcPr>
          <w:p w14:paraId="29C8BF86" w14:textId="77777777" w:rsidR="006A507F" w:rsidRDefault="006A507F" w:rsidP="007C2D5E">
            <w:r>
              <w:t>Alternative Flows</w:t>
            </w:r>
          </w:p>
        </w:tc>
        <w:tc>
          <w:tcPr>
            <w:tcW w:w="7292" w:type="dxa"/>
          </w:tcPr>
          <w:p w14:paraId="15684F80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B74A864" w14:textId="77777777" w:rsidTr="007C2D5E">
        <w:tc>
          <w:tcPr>
            <w:tcW w:w="2058" w:type="dxa"/>
          </w:tcPr>
          <w:p w14:paraId="72B99440" w14:textId="77777777" w:rsidR="006A507F" w:rsidRDefault="006A507F" w:rsidP="007C2D5E">
            <w:r>
              <w:lastRenderedPageBreak/>
              <w:t>Pre-conditions</w:t>
            </w:r>
          </w:p>
        </w:tc>
        <w:tc>
          <w:tcPr>
            <w:tcW w:w="7292" w:type="dxa"/>
          </w:tcPr>
          <w:p w14:paraId="547945B9" w14:textId="77777777" w:rsidR="006A507F" w:rsidRPr="005E584E" w:rsidRDefault="006A507F" w:rsidP="007C2D5E">
            <w:pPr>
              <w:spacing w:line="240" w:lineRule="auto"/>
            </w:pPr>
            <w:r>
              <w:t>User clicks the rating displayed above 3D model.</w:t>
            </w:r>
          </w:p>
        </w:tc>
      </w:tr>
      <w:tr w:rsidR="006A507F" w14:paraId="74CBFB98" w14:textId="77777777" w:rsidTr="007C2D5E">
        <w:tc>
          <w:tcPr>
            <w:tcW w:w="2058" w:type="dxa"/>
          </w:tcPr>
          <w:p w14:paraId="556CEA88" w14:textId="77777777" w:rsidR="006A507F" w:rsidRDefault="006A507F" w:rsidP="007C2D5E">
            <w:r>
              <w:t>Post-conditions</w:t>
            </w:r>
          </w:p>
        </w:tc>
        <w:tc>
          <w:tcPr>
            <w:tcW w:w="7292" w:type="dxa"/>
          </w:tcPr>
          <w:p w14:paraId="4E6E33F4" w14:textId="77777777" w:rsidR="006A507F" w:rsidRDefault="006A507F" w:rsidP="007C2D5E">
            <w:r>
              <w:t>Successfully rate</w:t>
            </w:r>
          </w:p>
        </w:tc>
      </w:tr>
    </w:tbl>
    <w:p w14:paraId="507FDBE5" w14:textId="77777777" w:rsidR="006A507F" w:rsidRDefault="006A507F" w:rsidP="006A507F">
      <w:pPr>
        <w:pStyle w:val="Heading2"/>
        <w:numPr>
          <w:ilvl w:val="0"/>
          <w:numId w:val="0"/>
        </w:numPr>
        <w:ind w:left="720" w:hanging="720"/>
      </w:pPr>
    </w:p>
    <w:p w14:paraId="5423CCC3" w14:textId="77777777" w:rsidR="006A507F" w:rsidRPr="004C1C61" w:rsidRDefault="006A507F" w:rsidP="006A507F">
      <w:pPr>
        <w:pStyle w:val="Heading2"/>
      </w:pPr>
      <w:bookmarkStart w:id="22" w:name="_Toc497466486"/>
      <w:bookmarkStart w:id="23" w:name="_Toc497555338"/>
      <w:r>
        <w:t>Use-case: Interact with model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51547086" w14:textId="77777777" w:rsidTr="007C2D5E">
        <w:tc>
          <w:tcPr>
            <w:tcW w:w="2088" w:type="dxa"/>
          </w:tcPr>
          <w:p w14:paraId="7C73363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AF4EDD2" w14:textId="77777777" w:rsidR="006A507F" w:rsidRDefault="006A507F" w:rsidP="007C2D5E">
            <w:r>
              <w:t xml:space="preserve">Interact with model. </w:t>
            </w:r>
          </w:p>
        </w:tc>
      </w:tr>
      <w:tr w:rsidR="006A507F" w14:paraId="147513BD" w14:textId="77777777" w:rsidTr="007C2D5E">
        <w:tc>
          <w:tcPr>
            <w:tcW w:w="2088" w:type="dxa"/>
          </w:tcPr>
          <w:p w14:paraId="2F6D996D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AA3AEC9" w14:textId="77777777" w:rsidR="006A507F" w:rsidRDefault="006A507F" w:rsidP="007C2D5E">
            <w:r>
              <w:t xml:space="preserve">This use-case describes how users interact with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0E7D9C80" w14:textId="77777777" w:rsidTr="007C2D5E">
        <w:tc>
          <w:tcPr>
            <w:tcW w:w="2088" w:type="dxa"/>
          </w:tcPr>
          <w:p w14:paraId="6A82EE68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010730" w14:textId="77777777" w:rsidR="006A507F" w:rsidRDefault="006A507F" w:rsidP="007C2D5E">
            <w:r>
              <w:t>Customers</w:t>
            </w:r>
          </w:p>
        </w:tc>
      </w:tr>
      <w:tr w:rsidR="006A507F" w14:paraId="7E4BA3D0" w14:textId="77777777" w:rsidTr="007C2D5E">
        <w:tc>
          <w:tcPr>
            <w:tcW w:w="2088" w:type="dxa"/>
          </w:tcPr>
          <w:p w14:paraId="03E988BC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12F4A8C" w14:textId="77777777" w:rsidR="006A507F" w:rsidRPr="008D72C0" w:rsidRDefault="006A507F" w:rsidP="006A507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User use fingers to turn model around, zoom in/out.</w:t>
            </w:r>
          </w:p>
        </w:tc>
      </w:tr>
      <w:tr w:rsidR="006A507F" w14:paraId="2ED371BE" w14:textId="77777777" w:rsidTr="007C2D5E">
        <w:tc>
          <w:tcPr>
            <w:tcW w:w="2088" w:type="dxa"/>
          </w:tcPr>
          <w:p w14:paraId="36D8634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2665EA1F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97CD78A" w14:textId="77777777" w:rsidTr="007C2D5E">
        <w:tc>
          <w:tcPr>
            <w:tcW w:w="2088" w:type="dxa"/>
          </w:tcPr>
          <w:p w14:paraId="00BF4EA2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63850B4" w14:textId="77777777" w:rsidR="006A507F" w:rsidRDefault="006A507F" w:rsidP="007C2D5E">
            <w:r>
              <w:t>Successfully display model</w:t>
            </w:r>
          </w:p>
        </w:tc>
      </w:tr>
      <w:tr w:rsidR="006A507F" w14:paraId="3A5C0D44" w14:textId="77777777" w:rsidTr="007C2D5E">
        <w:tc>
          <w:tcPr>
            <w:tcW w:w="2088" w:type="dxa"/>
          </w:tcPr>
          <w:p w14:paraId="4565BFBF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B79CA8A" w14:textId="77777777" w:rsidR="006A507F" w:rsidRDefault="006A507F" w:rsidP="007C2D5E">
            <w:r>
              <w:t>Model after interacting.</w:t>
            </w:r>
          </w:p>
        </w:tc>
      </w:tr>
    </w:tbl>
    <w:p w14:paraId="7875AA5D" w14:textId="77777777" w:rsidR="006A507F" w:rsidRPr="004C1C61" w:rsidRDefault="006A507F" w:rsidP="006A507F"/>
    <w:p w14:paraId="5515A89F" w14:textId="77777777" w:rsidR="006A507F" w:rsidRDefault="006A507F" w:rsidP="006A507F">
      <w:pPr>
        <w:pStyle w:val="Heading2"/>
      </w:pPr>
      <w:bookmarkStart w:id="24" w:name="_Toc497466487"/>
      <w:bookmarkStart w:id="25" w:name="_Toc497555339"/>
      <w:r>
        <w:t>Use-case: Customize model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27807FA" w14:textId="77777777" w:rsidTr="007C2D5E">
        <w:tc>
          <w:tcPr>
            <w:tcW w:w="2088" w:type="dxa"/>
          </w:tcPr>
          <w:p w14:paraId="3AF2B8E6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CAC20EE" w14:textId="77777777" w:rsidR="006A507F" w:rsidRDefault="006A507F" w:rsidP="007C2D5E">
            <w:r>
              <w:t xml:space="preserve">Customize model. </w:t>
            </w:r>
          </w:p>
        </w:tc>
      </w:tr>
      <w:tr w:rsidR="006A507F" w14:paraId="27AAAC76" w14:textId="77777777" w:rsidTr="007C2D5E">
        <w:tc>
          <w:tcPr>
            <w:tcW w:w="2088" w:type="dxa"/>
          </w:tcPr>
          <w:p w14:paraId="11D6E088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B708BA8" w14:textId="77777777" w:rsidR="006A507F" w:rsidRDefault="006A507F" w:rsidP="007C2D5E">
            <w:r>
              <w:t xml:space="preserve">This use-case describes how users customize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1EF73D2A" w14:textId="77777777" w:rsidTr="007C2D5E">
        <w:tc>
          <w:tcPr>
            <w:tcW w:w="2088" w:type="dxa"/>
          </w:tcPr>
          <w:p w14:paraId="59A6EB3B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9B1165" w14:textId="77777777" w:rsidR="006A507F" w:rsidRDefault="006A507F" w:rsidP="007C2D5E">
            <w:r>
              <w:t>Customers</w:t>
            </w:r>
          </w:p>
        </w:tc>
      </w:tr>
      <w:tr w:rsidR="006A507F" w:rsidRPr="008D72C0" w14:paraId="5ABBA99B" w14:textId="77777777" w:rsidTr="007C2D5E">
        <w:tc>
          <w:tcPr>
            <w:tcW w:w="2088" w:type="dxa"/>
          </w:tcPr>
          <w:p w14:paraId="0DF2364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18CFE2" w14:textId="77777777" w:rsidR="006A507F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Customize popup appears.</w:t>
            </w:r>
          </w:p>
          <w:p w14:paraId="72EBCA45" w14:textId="77777777" w:rsidR="006A507F" w:rsidRPr="008D72C0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chooses customized version.</w:t>
            </w:r>
          </w:p>
        </w:tc>
      </w:tr>
      <w:tr w:rsidR="006A507F" w:rsidRPr="00307916" w14:paraId="5FB41B80" w14:textId="77777777" w:rsidTr="007C2D5E">
        <w:tc>
          <w:tcPr>
            <w:tcW w:w="2088" w:type="dxa"/>
          </w:tcPr>
          <w:p w14:paraId="6C6698E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70541A5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66FD75EB" w14:textId="77777777" w:rsidTr="007C2D5E">
        <w:tc>
          <w:tcPr>
            <w:tcW w:w="2088" w:type="dxa"/>
          </w:tcPr>
          <w:p w14:paraId="1B8FDF0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96D08F4" w14:textId="77777777" w:rsidR="006A507F" w:rsidRDefault="006A507F" w:rsidP="007C2D5E">
            <w:pPr>
              <w:spacing w:line="240" w:lineRule="auto"/>
            </w:pPr>
            <w:r>
              <w:t>User clicks Customize button.</w:t>
            </w:r>
          </w:p>
        </w:tc>
      </w:tr>
      <w:tr w:rsidR="006A507F" w14:paraId="18F11FEA" w14:textId="77777777" w:rsidTr="007C2D5E">
        <w:tc>
          <w:tcPr>
            <w:tcW w:w="2088" w:type="dxa"/>
          </w:tcPr>
          <w:p w14:paraId="24A1AD3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97DC4BB" w14:textId="77777777" w:rsidR="006A507F" w:rsidRDefault="006A507F" w:rsidP="007C2D5E">
            <w:r>
              <w:t>Customized model is displayed</w:t>
            </w:r>
          </w:p>
        </w:tc>
      </w:tr>
    </w:tbl>
    <w:p w14:paraId="75620FA6" w14:textId="77777777" w:rsidR="006A507F" w:rsidRPr="004C1C61" w:rsidRDefault="006A507F" w:rsidP="006A507F"/>
    <w:p w14:paraId="4DFF439F" w14:textId="77777777" w:rsidR="006A507F" w:rsidRDefault="006A507F" w:rsidP="006A507F">
      <w:pPr>
        <w:pStyle w:val="Heading2"/>
      </w:pPr>
      <w:bookmarkStart w:id="26" w:name="_Toc497466488"/>
      <w:bookmarkStart w:id="27" w:name="_Toc497555340"/>
      <w:r>
        <w:t>Use-case: Order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74A16C0A" w14:textId="77777777" w:rsidTr="007C2D5E">
        <w:tc>
          <w:tcPr>
            <w:tcW w:w="2088" w:type="dxa"/>
          </w:tcPr>
          <w:p w14:paraId="54D20F64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9A546FF" w14:textId="77777777" w:rsidR="006A507F" w:rsidRDefault="006A507F" w:rsidP="007C2D5E">
            <w:r>
              <w:t>Order</w:t>
            </w:r>
          </w:p>
        </w:tc>
      </w:tr>
      <w:tr w:rsidR="006A507F" w14:paraId="135CF22E" w14:textId="77777777" w:rsidTr="007C2D5E">
        <w:tc>
          <w:tcPr>
            <w:tcW w:w="2088" w:type="dxa"/>
          </w:tcPr>
          <w:p w14:paraId="6FBABFCE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A5D2B8F" w14:textId="77777777" w:rsidR="006A507F" w:rsidRDefault="006A507F" w:rsidP="007C2D5E">
            <w:r>
              <w:t xml:space="preserve">This use-case describes how users order meal.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71192C70" w14:textId="77777777" w:rsidTr="007C2D5E">
        <w:tc>
          <w:tcPr>
            <w:tcW w:w="2088" w:type="dxa"/>
          </w:tcPr>
          <w:p w14:paraId="6FC39165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ADC2DB" w14:textId="77777777" w:rsidR="006A507F" w:rsidRDefault="006A507F" w:rsidP="007C2D5E">
            <w:r>
              <w:t>Customers</w:t>
            </w:r>
          </w:p>
        </w:tc>
      </w:tr>
      <w:tr w:rsidR="006A507F" w:rsidRPr="008D72C0" w14:paraId="109384EF" w14:textId="77777777" w:rsidTr="007C2D5E">
        <w:tc>
          <w:tcPr>
            <w:tcW w:w="2088" w:type="dxa"/>
          </w:tcPr>
          <w:p w14:paraId="6DCABF91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62419AF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Confirm popup appears</w:t>
            </w:r>
          </w:p>
          <w:p w14:paraId="01FA19BB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Click confirm.</w:t>
            </w:r>
          </w:p>
          <w:p w14:paraId="72B9D586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Ordered meals button appear at the top right</w:t>
            </w:r>
          </w:p>
          <w:p w14:paraId="5E417788" w14:textId="77777777" w:rsidR="006A507F" w:rsidRPr="008D72C0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Meal appeared in ordered list</w:t>
            </w:r>
          </w:p>
        </w:tc>
      </w:tr>
      <w:tr w:rsidR="006A507F" w:rsidRPr="00307916" w14:paraId="4DCA2A93" w14:textId="77777777" w:rsidTr="007C2D5E">
        <w:tc>
          <w:tcPr>
            <w:tcW w:w="2088" w:type="dxa"/>
          </w:tcPr>
          <w:p w14:paraId="065F8737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19D2F9E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8EAE2AB" w14:textId="77777777" w:rsidTr="007C2D5E">
        <w:tc>
          <w:tcPr>
            <w:tcW w:w="2088" w:type="dxa"/>
          </w:tcPr>
          <w:p w14:paraId="5FD0157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CD3EAFE" w14:textId="77777777" w:rsidR="006A507F" w:rsidRDefault="006A507F" w:rsidP="007C2D5E">
            <w:pPr>
              <w:spacing w:line="240" w:lineRule="auto"/>
            </w:pPr>
            <w:r>
              <w:t>Click order button</w:t>
            </w:r>
          </w:p>
        </w:tc>
      </w:tr>
      <w:tr w:rsidR="006A507F" w14:paraId="1392069F" w14:textId="77777777" w:rsidTr="007C2D5E">
        <w:tc>
          <w:tcPr>
            <w:tcW w:w="2088" w:type="dxa"/>
          </w:tcPr>
          <w:p w14:paraId="6606B68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A943A6C" w14:textId="77777777" w:rsidR="006A507F" w:rsidRDefault="006A507F" w:rsidP="007C2D5E">
            <w:r>
              <w:t>Order successfully</w:t>
            </w:r>
          </w:p>
        </w:tc>
      </w:tr>
    </w:tbl>
    <w:p w14:paraId="6414BCE1" w14:textId="77777777" w:rsidR="006A507F" w:rsidRPr="004C1C61" w:rsidRDefault="006A507F" w:rsidP="006A507F"/>
    <w:p w14:paraId="0A9EE9A5" w14:textId="77777777" w:rsidR="006A507F" w:rsidRDefault="006A507F" w:rsidP="006A507F">
      <w:pPr>
        <w:pStyle w:val="Heading2"/>
      </w:pPr>
      <w:bookmarkStart w:id="28" w:name="_Toc497466489"/>
      <w:bookmarkStart w:id="29" w:name="_Toc497555341"/>
      <w:r>
        <w:t>Use-case: View ordered meals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C5DA023" w14:textId="77777777" w:rsidTr="007C2D5E">
        <w:tc>
          <w:tcPr>
            <w:tcW w:w="2088" w:type="dxa"/>
          </w:tcPr>
          <w:p w14:paraId="0D76139F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5DB627A" w14:textId="77777777" w:rsidR="006A507F" w:rsidRDefault="006A507F" w:rsidP="007C2D5E">
            <w:r>
              <w:t>View ordered meals</w:t>
            </w:r>
          </w:p>
        </w:tc>
      </w:tr>
      <w:tr w:rsidR="006A507F" w14:paraId="3F4FC491" w14:textId="77777777" w:rsidTr="007C2D5E">
        <w:tc>
          <w:tcPr>
            <w:tcW w:w="2088" w:type="dxa"/>
          </w:tcPr>
          <w:p w14:paraId="3ED532E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40FDAF6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Order.</w:t>
            </w:r>
          </w:p>
        </w:tc>
      </w:tr>
      <w:tr w:rsidR="006A507F" w14:paraId="66D7FE7B" w14:textId="77777777" w:rsidTr="007C2D5E">
        <w:tc>
          <w:tcPr>
            <w:tcW w:w="2088" w:type="dxa"/>
          </w:tcPr>
          <w:p w14:paraId="7234C72A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6DC983F3" w14:textId="77777777" w:rsidR="006A507F" w:rsidRDefault="006A507F" w:rsidP="007C2D5E">
            <w:r>
              <w:t>Customers</w:t>
            </w:r>
          </w:p>
        </w:tc>
      </w:tr>
      <w:tr w:rsidR="006A507F" w:rsidRPr="008D72C0" w14:paraId="00483CC9" w14:textId="77777777" w:rsidTr="007C2D5E">
        <w:tc>
          <w:tcPr>
            <w:tcW w:w="2088" w:type="dxa"/>
          </w:tcPr>
          <w:p w14:paraId="074AA29B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554CD9B1" w14:textId="77777777" w:rsidR="006A507F" w:rsidRPr="00B2435C" w:rsidRDefault="006A507F" w:rsidP="006A507F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Ordered meals list appear</w:t>
            </w:r>
          </w:p>
        </w:tc>
      </w:tr>
      <w:tr w:rsidR="006A507F" w:rsidRPr="00307916" w14:paraId="0E2E6873" w14:textId="77777777" w:rsidTr="007C2D5E">
        <w:tc>
          <w:tcPr>
            <w:tcW w:w="2088" w:type="dxa"/>
          </w:tcPr>
          <w:p w14:paraId="6E50AA8E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7AC0AFE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08E7FA7" w14:textId="77777777" w:rsidTr="007C2D5E">
        <w:tc>
          <w:tcPr>
            <w:tcW w:w="2088" w:type="dxa"/>
          </w:tcPr>
          <w:p w14:paraId="2569C3C5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658814B0" w14:textId="77777777" w:rsidR="006A507F" w:rsidRDefault="006A507F" w:rsidP="007C2D5E">
            <w:pPr>
              <w:spacing w:line="240" w:lineRule="auto"/>
            </w:pPr>
            <w:r>
              <w:t>Click ordered meals button</w:t>
            </w:r>
          </w:p>
        </w:tc>
      </w:tr>
      <w:tr w:rsidR="006A507F" w14:paraId="6CB1FD8E" w14:textId="77777777" w:rsidTr="007C2D5E">
        <w:tc>
          <w:tcPr>
            <w:tcW w:w="2088" w:type="dxa"/>
          </w:tcPr>
          <w:p w14:paraId="65C3E9BB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7EA9063" w14:textId="77777777" w:rsidR="006A507F" w:rsidRDefault="006A507F" w:rsidP="007C2D5E">
            <w:r>
              <w:t>Ordered meal list is displayed.</w:t>
            </w:r>
          </w:p>
        </w:tc>
      </w:tr>
    </w:tbl>
    <w:p w14:paraId="03591764" w14:textId="77777777" w:rsidR="006A507F" w:rsidRPr="00B2435C" w:rsidRDefault="006A507F" w:rsidP="006A507F"/>
    <w:p w14:paraId="0BE312E6" w14:textId="77777777" w:rsidR="006A507F" w:rsidRDefault="006A507F" w:rsidP="006A507F">
      <w:pPr>
        <w:pStyle w:val="Heading2"/>
      </w:pPr>
      <w:bookmarkStart w:id="30" w:name="_Toc497466490"/>
      <w:bookmarkStart w:id="31" w:name="_Toc497555342"/>
      <w:r>
        <w:t>Use-case: Handle orders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6093785" w14:textId="77777777" w:rsidTr="007C2D5E">
        <w:tc>
          <w:tcPr>
            <w:tcW w:w="2088" w:type="dxa"/>
          </w:tcPr>
          <w:p w14:paraId="2158C48B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578CACE" w14:textId="77777777" w:rsidR="006A507F" w:rsidRDefault="006A507F" w:rsidP="007C2D5E">
            <w:r>
              <w:t>Handle orders</w:t>
            </w:r>
          </w:p>
        </w:tc>
      </w:tr>
      <w:tr w:rsidR="006A507F" w14:paraId="7F8D870A" w14:textId="77777777" w:rsidTr="007C2D5E">
        <w:tc>
          <w:tcPr>
            <w:tcW w:w="2088" w:type="dxa"/>
          </w:tcPr>
          <w:p w14:paraId="0AA3DEBC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4BA4779C" w14:textId="77777777" w:rsidR="006A507F" w:rsidRDefault="006A507F" w:rsidP="007C2D5E">
            <w:r>
              <w:t xml:space="preserve">This use-case describes how users handle ordered meal. </w:t>
            </w:r>
          </w:p>
        </w:tc>
      </w:tr>
      <w:tr w:rsidR="006A507F" w14:paraId="5A792EAE" w14:textId="77777777" w:rsidTr="007C2D5E">
        <w:tc>
          <w:tcPr>
            <w:tcW w:w="2088" w:type="dxa"/>
          </w:tcPr>
          <w:p w14:paraId="738295FF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C15224" w14:textId="77777777" w:rsidR="006A507F" w:rsidRDefault="006A507F" w:rsidP="007C2D5E">
            <w:r>
              <w:t>Chef</w:t>
            </w:r>
          </w:p>
        </w:tc>
      </w:tr>
      <w:tr w:rsidR="006A507F" w:rsidRPr="008D72C0" w14:paraId="5A953578" w14:textId="77777777" w:rsidTr="007C2D5E">
        <w:tc>
          <w:tcPr>
            <w:tcW w:w="2088" w:type="dxa"/>
          </w:tcPr>
          <w:p w14:paraId="7600AFEF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36A6527" w14:textId="77777777" w:rsidR="006A507F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View order use case</w:t>
            </w:r>
          </w:p>
          <w:p w14:paraId="73B7506C" w14:textId="77777777" w:rsidR="006A507F" w:rsidRPr="00B2435C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Finish order use case</w:t>
            </w:r>
          </w:p>
        </w:tc>
      </w:tr>
      <w:tr w:rsidR="006A507F" w:rsidRPr="00307916" w14:paraId="63DE2199" w14:textId="77777777" w:rsidTr="007C2D5E">
        <w:tc>
          <w:tcPr>
            <w:tcW w:w="2088" w:type="dxa"/>
          </w:tcPr>
          <w:p w14:paraId="29312EB6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5ED9C818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1C25EB75" w14:textId="77777777" w:rsidTr="007C2D5E">
        <w:tc>
          <w:tcPr>
            <w:tcW w:w="2088" w:type="dxa"/>
          </w:tcPr>
          <w:p w14:paraId="5BBBE577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5EDBDF" w14:textId="4D29FA00" w:rsidR="006A507F" w:rsidRDefault="006A507F" w:rsidP="007C2D5E">
            <w:pPr>
              <w:spacing w:line="240" w:lineRule="auto"/>
            </w:pPr>
            <w:r>
              <w:t xml:space="preserve">User </w:t>
            </w:r>
            <w:r w:rsidR="00A503FE">
              <w:t>uses device for chef</w:t>
            </w:r>
            <w:r>
              <w:t>.</w:t>
            </w:r>
          </w:p>
        </w:tc>
      </w:tr>
      <w:tr w:rsidR="006A507F" w14:paraId="54015EBA" w14:textId="77777777" w:rsidTr="007C2D5E">
        <w:tc>
          <w:tcPr>
            <w:tcW w:w="2088" w:type="dxa"/>
          </w:tcPr>
          <w:p w14:paraId="75C69B2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5F3A2098" w14:textId="77777777" w:rsidR="006A507F" w:rsidRDefault="006A507F" w:rsidP="007C2D5E">
            <w:r>
              <w:t>Ordered Meal is check finished.</w:t>
            </w:r>
          </w:p>
        </w:tc>
      </w:tr>
    </w:tbl>
    <w:p w14:paraId="539BFAE8" w14:textId="77777777" w:rsidR="006A507F" w:rsidRPr="00B2435C" w:rsidRDefault="006A507F" w:rsidP="006A507F"/>
    <w:p w14:paraId="21F5815B" w14:textId="77777777" w:rsidR="006A507F" w:rsidRPr="00B2435C" w:rsidRDefault="006A507F" w:rsidP="006A507F"/>
    <w:p w14:paraId="62704930" w14:textId="77777777" w:rsidR="006A507F" w:rsidRDefault="006A507F" w:rsidP="006A507F">
      <w:pPr>
        <w:pStyle w:val="Heading2"/>
      </w:pPr>
      <w:bookmarkStart w:id="32" w:name="_Toc497466491"/>
      <w:bookmarkStart w:id="33" w:name="_Toc497555343"/>
      <w:r>
        <w:t>Use-case: View orders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9B2CFE1" w14:textId="77777777" w:rsidTr="007C2D5E">
        <w:tc>
          <w:tcPr>
            <w:tcW w:w="2088" w:type="dxa"/>
          </w:tcPr>
          <w:p w14:paraId="08B49B12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3ADB2D8" w14:textId="77777777" w:rsidR="006A507F" w:rsidRDefault="006A507F" w:rsidP="007C2D5E">
            <w:r>
              <w:t>View orders</w:t>
            </w:r>
          </w:p>
        </w:tc>
      </w:tr>
      <w:tr w:rsidR="006A507F" w14:paraId="57414D43" w14:textId="77777777" w:rsidTr="007C2D5E">
        <w:tc>
          <w:tcPr>
            <w:tcW w:w="2088" w:type="dxa"/>
          </w:tcPr>
          <w:p w14:paraId="2BDDA23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0A3CEC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 and Serve orders.</w:t>
            </w:r>
          </w:p>
        </w:tc>
      </w:tr>
      <w:tr w:rsidR="006A507F" w14:paraId="13D27FE6" w14:textId="77777777" w:rsidTr="007C2D5E">
        <w:tc>
          <w:tcPr>
            <w:tcW w:w="2088" w:type="dxa"/>
          </w:tcPr>
          <w:p w14:paraId="7F3DE591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49CF0E7" w14:textId="77777777" w:rsidR="006A507F" w:rsidRDefault="006A507F" w:rsidP="007C2D5E">
            <w:r>
              <w:t>Chef, waiter</w:t>
            </w:r>
          </w:p>
        </w:tc>
      </w:tr>
      <w:tr w:rsidR="006A507F" w:rsidRPr="008D72C0" w14:paraId="4EA96684" w14:textId="77777777" w:rsidTr="007C2D5E">
        <w:tc>
          <w:tcPr>
            <w:tcW w:w="2088" w:type="dxa"/>
          </w:tcPr>
          <w:p w14:paraId="0D8153F4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57E705D" w14:textId="77777777" w:rsidR="006A507F" w:rsidRPr="00F96661" w:rsidRDefault="006A507F" w:rsidP="006A507F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List of ordered meals appears</w:t>
            </w:r>
          </w:p>
        </w:tc>
      </w:tr>
      <w:tr w:rsidR="006A507F" w:rsidRPr="00307916" w14:paraId="3C5DB805" w14:textId="77777777" w:rsidTr="007C2D5E">
        <w:tc>
          <w:tcPr>
            <w:tcW w:w="2088" w:type="dxa"/>
          </w:tcPr>
          <w:p w14:paraId="53CEC1C6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DECB161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23A68190" w14:textId="77777777" w:rsidTr="007C2D5E">
        <w:tc>
          <w:tcPr>
            <w:tcW w:w="2088" w:type="dxa"/>
          </w:tcPr>
          <w:p w14:paraId="7269733A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7668FD" w14:textId="5A7FAF79" w:rsidR="006A507F" w:rsidRDefault="00A503FE" w:rsidP="007C2D5E">
            <w:pPr>
              <w:spacing w:line="240" w:lineRule="auto"/>
            </w:pPr>
            <w:r>
              <w:t>User uses device for chef or waiter</w:t>
            </w:r>
          </w:p>
        </w:tc>
      </w:tr>
      <w:tr w:rsidR="006A507F" w14:paraId="14515AC7" w14:textId="77777777" w:rsidTr="007C2D5E">
        <w:tc>
          <w:tcPr>
            <w:tcW w:w="2088" w:type="dxa"/>
          </w:tcPr>
          <w:p w14:paraId="45C5280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79CC57F" w14:textId="77777777" w:rsidR="006A507F" w:rsidRDefault="006A507F" w:rsidP="007C2D5E">
            <w:r>
              <w:t>View ordered meals list.</w:t>
            </w:r>
          </w:p>
        </w:tc>
      </w:tr>
    </w:tbl>
    <w:p w14:paraId="10143C45" w14:textId="77777777" w:rsidR="006A507F" w:rsidRPr="00B2435C" w:rsidRDefault="006A507F" w:rsidP="006A507F"/>
    <w:p w14:paraId="7358CA7A" w14:textId="77777777" w:rsidR="006A507F" w:rsidRPr="00F96661" w:rsidRDefault="006A507F" w:rsidP="006A507F"/>
    <w:p w14:paraId="305C98FE" w14:textId="77777777" w:rsidR="006A507F" w:rsidRDefault="006A507F" w:rsidP="006A507F">
      <w:pPr>
        <w:pStyle w:val="Heading2"/>
      </w:pPr>
      <w:bookmarkStart w:id="34" w:name="_Toc497466492"/>
      <w:bookmarkStart w:id="35" w:name="_Toc497555344"/>
      <w:r>
        <w:t>Use-case: Finish order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C2C5AA9" w14:textId="77777777" w:rsidTr="007C2D5E">
        <w:tc>
          <w:tcPr>
            <w:tcW w:w="2088" w:type="dxa"/>
          </w:tcPr>
          <w:p w14:paraId="6B6606B0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41B738A" w14:textId="77777777" w:rsidR="006A507F" w:rsidRDefault="006A507F" w:rsidP="007C2D5E">
            <w:r>
              <w:t>View orders</w:t>
            </w:r>
          </w:p>
        </w:tc>
      </w:tr>
      <w:tr w:rsidR="006A507F" w14:paraId="567EEDE9" w14:textId="77777777" w:rsidTr="007C2D5E">
        <w:tc>
          <w:tcPr>
            <w:tcW w:w="2088" w:type="dxa"/>
          </w:tcPr>
          <w:p w14:paraId="7C9EE3F3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69BEA78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orders.</w:t>
            </w:r>
          </w:p>
        </w:tc>
      </w:tr>
      <w:tr w:rsidR="006A507F" w14:paraId="2F278F7D" w14:textId="77777777" w:rsidTr="007C2D5E">
        <w:tc>
          <w:tcPr>
            <w:tcW w:w="2088" w:type="dxa"/>
          </w:tcPr>
          <w:p w14:paraId="5E79E846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5D09D1A" w14:textId="77777777" w:rsidR="006A507F" w:rsidRDefault="006A507F" w:rsidP="007C2D5E">
            <w:r>
              <w:t>Chef</w:t>
            </w:r>
          </w:p>
        </w:tc>
      </w:tr>
      <w:tr w:rsidR="006A507F" w:rsidRPr="00F96661" w14:paraId="12A2B355" w14:textId="77777777" w:rsidTr="007C2D5E">
        <w:tc>
          <w:tcPr>
            <w:tcW w:w="2088" w:type="dxa"/>
          </w:tcPr>
          <w:p w14:paraId="1BB88C39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1E82A12" w14:textId="77777777" w:rsidR="006A507F" w:rsidRPr="00F96661" w:rsidRDefault="006A507F" w:rsidP="006A507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Check finished checkbox beside a finished meal</w:t>
            </w:r>
          </w:p>
        </w:tc>
      </w:tr>
      <w:tr w:rsidR="006A507F" w:rsidRPr="00307916" w14:paraId="63ECF24B" w14:textId="77777777" w:rsidTr="007C2D5E">
        <w:tc>
          <w:tcPr>
            <w:tcW w:w="2088" w:type="dxa"/>
          </w:tcPr>
          <w:p w14:paraId="06C67F9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0819E182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98A07F6" w14:textId="77777777" w:rsidTr="007C2D5E">
        <w:tc>
          <w:tcPr>
            <w:tcW w:w="2088" w:type="dxa"/>
          </w:tcPr>
          <w:p w14:paraId="14181EA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C5DE794" w14:textId="77777777" w:rsidR="006A507F" w:rsidRDefault="006A507F" w:rsidP="007C2D5E">
            <w:pPr>
              <w:spacing w:line="240" w:lineRule="auto"/>
            </w:pPr>
            <w:r>
              <w:t>Finished a meal</w:t>
            </w:r>
          </w:p>
        </w:tc>
      </w:tr>
      <w:tr w:rsidR="006A507F" w14:paraId="211E5A91" w14:textId="77777777" w:rsidTr="007C2D5E">
        <w:tc>
          <w:tcPr>
            <w:tcW w:w="2088" w:type="dxa"/>
          </w:tcPr>
          <w:p w14:paraId="7F60311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8495A6A" w14:textId="77777777" w:rsidR="006A507F" w:rsidRDefault="006A507F" w:rsidP="007C2D5E">
            <w:r>
              <w:t>Meal is marked finish in ordered meals list.</w:t>
            </w:r>
          </w:p>
        </w:tc>
      </w:tr>
    </w:tbl>
    <w:p w14:paraId="24854026" w14:textId="77777777" w:rsidR="006A507F" w:rsidRPr="00ED63ED" w:rsidRDefault="006A507F" w:rsidP="006A507F"/>
    <w:p w14:paraId="26FAB29F" w14:textId="77777777" w:rsidR="006A507F" w:rsidRDefault="006A507F" w:rsidP="006A507F">
      <w:pPr>
        <w:pStyle w:val="Heading2"/>
      </w:pPr>
      <w:bookmarkStart w:id="36" w:name="_Toc497466493"/>
      <w:bookmarkStart w:id="37" w:name="_Toc497555345"/>
      <w:r>
        <w:t>Use-case: Serve orders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F9A7A2C" w14:textId="77777777" w:rsidTr="007C2D5E">
        <w:tc>
          <w:tcPr>
            <w:tcW w:w="2088" w:type="dxa"/>
          </w:tcPr>
          <w:p w14:paraId="7AA335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2541AF1" w14:textId="77777777" w:rsidR="006A507F" w:rsidRDefault="006A507F" w:rsidP="007C2D5E">
            <w:r>
              <w:t>Serve orders</w:t>
            </w:r>
          </w:p>
        </w:tc>
      </w:tr>
      <w:tr w:rsidR="006A507F" w14:paraId="76B9980B" w14:textId="77777777" w:rsidTr="007C2D5E">
        <w:tc>
          <w:tcPr>
            <w:tcW w:w="2088" w:type="dxa"/>
          </w:tcPr>
          <w:p w14:paraId="744DD607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918C7E5" w14:textId="77777777" w:rsidR="006A507F" w:rsidRDefault="006A507F" w:rsidP="007C2D5E">
            <w:r>
              <w:t>This use-case describes how waiter serves ordered meal.</w:t>
            </w:r>
          </w:p>
        </w:tc>
      </w:tr>
      <w:tr w:rsidR="006A507F" w14:paraId="0DF105D1" w14:textId="77777777" w:rsidTr="007C2D5E">
        <w:tc>
          <w:tcPr>
            <w:tcW w:w="2088" w:type="dxa"/>
          </w:tcPr>
          <w:p w14:paraId="490AE7DD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26DEB84" w14:textId="77777777" w:rsidR="006A507F" w:rsidRDefault="006A507F" w:rsidP="007C2D5E">
            <w:r>
              <w:t xml:space="preserve">Waiter </w:t>
            </w:r>
          </w:p>
        </w:tc>
      </w:tr>
      <w:tr w:rsidR="006A507F" w:rsidRPr="00F96661" w14:paraId="3C5FFF27" w14:textId="77777777" w:rsidTr="007C2D5E">
        <w:tc>
          <w:tcPr>
            <w:tcW w:w="2088" w:type="dxa"/>
          </w:tcPr>
          <w:p w14:paraId="7278D4C0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86C1F0" w14:textId="77777777" w:rsidR="006A507F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View order use case</w:t>
            </w:r>
          </w:p>
          <w:p w14:paraId="6CCAD526" w14:textId="77777777" w:rsidR="006A507F" w:rsidRPr="00F96661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Check paid use case</w:t>
            </w:r>
          </w:p>
        </w:tc>
      </w:tr>
      <w:tr w:rsidR="006A507F" w:rsidRPr="00307916" w14:paraId="481AF8B0" w14:textId="77777777" w:rsidTr="007C2D5E">
        <w:tc>
          <w:tcPr>
            <w:tcW w:w="2088" w:type="dxa"/>
          </w:tcPr>
          <w:p w14:paraId="49CC47D2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CEC162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1022053" w14:textId="77777777" w:rsidTr="007C2D5E">
        <w:tc>
          <w:tcPr>
            <w:tcW w:w="2088" w:type="dxa"/>
          </w:tcPr>
          <w:p w14:paraId="4DC350F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9057263" w14:textId="1949B061" w:rsidR="006A507F" w:rsidRDefault="00A503FE" w:rsidP="007C2D5E">
            <w:pPr>
              <w:spacing w:line="240" w:lineRule="auto"/>
            </w:pPr>
            <w:r>
              <w:t>User uses device for waiter.</w:t>
            </w:r>
          </w:p>
        </w:tc>
      </w:tr>
      <w:tr w:rsidR="006A507F" w14:paraId="4B19EE44" w14:textId="77777777" w:rsidTr="007C2D5E">
        <w:tc>
          <w:tcPr>
            <w:tcW w:w="2088" w:type="dxa"/>
          </w:tcPr>
          <w:p w14:paraId="099EDA43" w14:textId="77777777" w:rsidR="006A507F" w:rsidRDefault="006A507F" w:rsidP="007C2D5E">
            <w:r>
              <w:lastRenderedPageBreak/>
              <w:t>Post-conditions</w:t>
            </w:r>
          </w:p>
        </w:tc>
        <w:tc>
          <w:tcPr>
            <w:tcW w:w="7488" w:type="dxa"/>
          </w:tcPr>
          <w:p w14:paraId="2E27E21B" w14:textId="77777777" w:rsidR="006A507F" w:rsidRDefault="006A507F" w:rsidP="007C2D5E">
            <w:r>
              <w:t xml:space="preserve">Ordered meal is </w:t>
            </w:r>
          </w:p>
        </w:tc>
      </w:tr>
    </w:tbl>
    <w:p w14:paraId="3CD672FB" w14:textId="77777777" w:rsidR="006A507F" w:rsidRPr="00AD5788" w:rsidRDefault="006A507F" w:rsidP="006A507F"/>
    <w:p w14:paraId="0A05DD94" w14:textId="77777777" w:rsidR="006A507F" w:rsidRDefault="006A507F" w:rsidP="006A507F">
      <w:pPr>
        <w:pStyle w:val="Heading2"/>
      </w:pPr>
      <w:bookmarkStart w:id="38" w:name="_Toc497466494"/>
      <w:bookmarkStart w:id="39" w:name="_Toc497555346"/>
      <w:r>
        <w:t>Use-case: Check paid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852E764" w14:textId="77777777" w:rsidTr="007C2D5E">
        <w:tc>
          <w:tcPr>
            <w:tcW w:w="2088" w:type="dxa"/>
          </w:tcPr>
          <w:p w14:paraId="1E123A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3C66A19D" w14:textId="77777777" w:rsidR="006A507F" w:rsidRDefault="006A507F" w:rsidP="007C2D5E">
            <w:r>
              <w:t>Remove order</w:t>
            </w:r>
          </w:p>
        </w:tc>
      </w:tr>
      <w:tr w:rsidR="006A507F" w14:paraId="7F9E5AB9" w14:textId="77777777" w:rsidTr="007C2D5E">
        <w:tc>
          <w:tcPr>
            <w:tcW w:w="2088" w:type="dxa"/>
          </w:tcPr>
          <w:p w14:paraId="2F83BBA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BC1A9D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Serve orders.</w:t>
            </w:r>
          </w:p>
        </w:tc>
      </w:tr>
      <w:tr w:rsidR="006A507F" w14:paraId="53255092" w14:textId="77777777" w:rsidTr="007C2D5E">
        <w:tc>
          <w:tcPr>
            <w:tcW w:w="2088" w:type="dxa"/>
          </w:tcPr>
          <w:p w14:paraId="790B6A8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01EE71" w14:textId="77777777" w:rsidR="006A507F" w:rsidRDefault="006A507F" w:rsidP="007C2D5E">
            <w:r>
              <w:t>Chef</w:t>
            </w:r>
          </w:p>
        </w:tc>
      </w:tr>
      <w:tr w:rsidR="006A507F" w:rsidRPr="00F96661" w14:paraId="48D0EDEC" w14:textId="77777777" w:rsidTr="007C2D5E">
        <w:tc>
          <w:tcPr>
            <w:tcW w:w="2088" w:type="dxa"/>
          </w:tcPr>
          <w:p w14:paraId="5990E3F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686E016" w14:textId="77777777" w:rsidR="006A507F" w:rsidRDefault="006A507F" w:rsidP="007C2D5E">
            <w:pPr>
              <w:spacing w:line="240" w:lineRule="auto"/>
              <w:ind w:left="360"/>
            </w:pPr>
            <w:r>
              <w:t>1.    Check paid checkbox beside a paid meal</w:t>
            </w:r>
          </w:p>
          <w:p w14:paraId="1F4F85E9" w14:textId="77777777" w:rsidR="006A507F" w:rsidRPr="00F96661" w:rsidRDefault="006A507F" w:rsidP="007C2D5E">
            <w:pPr>
              <w:spacing w:line="240" w:lineRule="auto"/>
              <w:ind w:left="360"/>
            </w:pPr>
            <w:r>
              <w:t>2.    Paid meal is removed from ordered list</w:t>
            </w:r>
          </w:p>
        </w:tc>
      </w:tr>
      <w:tr w:rsidR="006A507F" w:rsidRPr="00307916" w14:paraId="52DA1BF6" w14:textId="77777777" w:rsidTr="007C2D5E">
        <w:tc>
          <w:tcPr>
            <w:tcW w:w="2088" w:type="dxa"/>
          </w:tcPr>
          <w:p w14:paraId="12444C02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612490F6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8528FCD" w14:textId="77777777" w:rsidTr="007C2D5E">
        <w:tc>
          <w:tcPr>
            <w:tcW w:w="2088" w:type="dxa"/>
          </w:tcPr>
          <w:p w14:paraId="146F8A1B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1611EA34" w14:textId="77777777" w:rsidR="006A507F" w:rsidRDefault="006A507F" w:rsidP="007C2D5E">
            <w:pPr>
              <w:spacing w:line="240" w:lineRule="auto"/>
            </w:pPr>
            <w:r>
              <w:t>Delivery a meal to table</w:t>
            </w:r>
          </w:p>
        </w:tc>
      </w:tr>
      <w:tr w:rsidR="006A507F" w14:paraId="10F5B736" w14:textId="77777777" w:rsidTr="007C2D5E">
        <w:tc>
          <w:tcPr>
            <w:tcW w:w="2088" w:type="dxa"/>
          </w:tcPr>
          <w:p w14:paraId="22638D2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02BF227" w14:textId="77777777" w:rsidR="006A507F" w:rsidRDefault="006A507F" w:rsidP="007C2D5E">
            <w:r>
              <w:t>Paid meal is removed from ordered meals list.</w:t>
            </w:r>
          </w:p>
        </w:tc>
      </w:tr>
    </w:tbl>
    <w:p w14:paraId="6F914585" w14:textId="3E11F8B6" w:rsidR="002C788A" w:rsidRPr="002C788A" w:rsidRDefault="002C788A" w:rsidP="006A507F">
      <w:pPr>
        <w:pStyle w:val="Heading1"/>
        <w:numPr>
          <w:ilvl w:val="0"/>
          <w:numId w:val="0"/>
        </w:numPr>
        <w:rPr>
          <w:lang w:val="vi-VN"/>
        </w:rPr>
      </w:pPr>
    </w:p>
    <w:sectPr w:rsidR="002C788A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F28FD" w14:textId="77777777" w:rsidR="0002195B" w:rsidRDefault="0002195B">
      <w:pPr>
        <w:spacing w:line="240" w:lineRule="auto"/>
      </w:pPr>
      <w:r>
        <w:separator/>
      </w:r>
    </w:p>
  </w:endnote>
  <w:endnote w:type="continuationSeparator" w:id="0">
    <w:p w14:paraId="5080859C" w14:textId="77777777" w:rsidR="0002195B" w:rsidRDefault="00021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2D5E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7C2D5E" w:rsidRDefault="007C2D5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5DF00211" w:rsidR="007C2D5E" w:rsidRDefault="007C2D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2195B">
            <w:fldChar w:fldCharType="begin"/>
          </w:r>
          <w:r w:rsidR="0002195B">
            <w:instrText xml:space="preserve"> DOCPROPERTY "Company"  \* MERGEFORMAT </w:instrText>
          </w:r>
          <w:r w:rsidR="0002195B">
            <w:fldChar w:fldCharType="separate"/>
          </w:r>
          <w:r w:rsidR="00B95013">
            <w:t>REKT</w:t>
          </w:r>
          <w:r w:rsidR="0002195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501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3ABFA89C" w:rsidR="007C2D5E" w:rsidRDefault="007C2D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22B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7C2D5E" w:rsidRDefault="007C2D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BA1B1" w14:textId="77777777" w:rsidR="0002195B" w:rsidRDefault="0002195B">
      <w:pPr>
        <w:spacing w:line="240" w:lineRule="auto"/>
      </w:pPr>
      <w:r>
        <w:separator/>
      </w:r>
    </w:p>
  </w:footnote>
  <w:footnote w:type="continuationSeparator" w:id="0">
    <w:p w14:paraId="42750256" w14:textId="77777777" w:rsidR="0002195B" w:rsidRDefault="00021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24E62" w14:textId="77777777" w:rsidR="007C2D5E" w:rsidRDefault="007C2D5E">
    <w:pPr>
      <w:rPr>
        <w:sz w:val="24"/>
      </w:rPr>
    </w:pPr>
  </w:p>
  <w:p w14:paraId="6B05F8DF" w14:textId="77777777" w:rsidR="007C2D5E" w:rsidRDefault="007C2D5E">
    <w:pPr>
      <w:pBdr>
        <w:top w:val="single" w:sz="6" w:space="1" w:color="auto"/>
      </w:pBdr>
      <w:rPr>
        <w:sz w:val="24"/>
      </w:rPr>
    </w:pPr>
  </w:p>
  <w:p w14:paraId="5F2979D9" w14:textId="77777777" w:rsidR="007C2D5E" w:rsidRDefault="007C2D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95013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553456F8" w14:textId="77777777" w:rsidR="007C2D5E" w:rsidRDefault="007C2D5E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7C2D5E" w:rsidRDefault="007C2D5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2D5E" w14:paraId="28BB3B33" w14:textId="77777777">
      <w:tc>
        <w:tcPr>
          <w:tcW w:w="6379" w:type="dxa"/>
        </w:tcPr>
        <w:p w14:paraId="797306E1" w14:textId="77777777" w:rsidR="007C2D5E" w:rsidRDefault="0002195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B95013">
            <w:t>Augmented Reality Food Menu</w:t>
          </w:r>
          <w:r>
            <w:fldChar w:fldCharType="end"/>
          </w:r>
        </w:p>
      </w:tc>
      <w:tc>
        <w:tcPr>
          <w:tcW w:w="3179" w:type="dxa"/>
        </w:tcPr>
        <w:p w14:paraId="4CDBD65B" w14:textId="77777777" w:rsidR="007C2D5E" w:rsidRDefault="007C2D5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C2D5E" w14:paraId="489C52E7" w14:textId="77777777">
      <w:tc>
        <w:tcPr>
          <w:tcW w:w="6379" w:type="dxa"/>
        </w:tcPr>
        <w:p w14:paraId="31DADAB6" w14:textId="77777777" w:rsidR="007C2D5E" w:rsidRDefault="0002195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95013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34054106" w14:textId="05528DCD" w:rsidR="007C2D5E" w:rsidRDefault="007C2D5E">
          <w:r>
            <w:t xml:space="preserve">  Date:  &lt;03/11/2017&gt;</w:t>
          </w:r>
        </w:p>
      </w:tc>
    </w:tr>
    <w:tr w:rsidR="007C2D5E" w14:paraId="21DF6F90" w14:textId="77777777">
      <w:tc>
        <w:tcPr>
          <w:tcW w:w="9558" w:type="dxa"/>
          <w:gridSpan w:val="2"/>
        </w:tcPr>
        <w:p w14:paraId="30254BF3" w14:textId="77777777" w:rsidR="007C2D5E" w:rsidRDefault="007C2D5E">
          <w:r>
            <w:t>&lt;document identifier&gt;</w:t>
          </w:r>
        </w:p>
      </w:tc>
    </w:tr>
  </w:tbl>
  <w:p w14:paraId="13C7A954" w14:textId="77777777" w:rsidR="007C2D5E" w:rsidRDefault="007C2D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129E6"/>
    <w:multiLevelType w:val="hybridMultilevel"/>
    <w:tmpl w:val="FF8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41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66EB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825AF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2D38F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8D48B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3539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E7E5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E147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D4261"/>
    <w:multiLevelType w:val="hybridMultilevel"/>
    <w:tmpl w:val="36CC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B4A0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4107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462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5796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D1A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474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25C8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CA3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F9293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2323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4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6"/>
  </w:num>
  <w:num w:numId="12">
    <w:abstractNumId w:val="13"/>
  </w:num>
  <w:num w:numId="13">
    <w:abstractNumId w:val="39"/>
  </w:num>
  <w:num w:numId="14">
    <w:abstractNumId w:val="12"/>
  </w:num>
  <w:num w:numId="15">
    <w:abstractNumId w:val="5"/>
  </w:num>
  <w:num w:numId="16">
    <w:abstractNumId w:val="38"/>
  </w:num>
  <w:num w:numId="17">
    <w:abstractNumId w:val="19"/>
  </w:num>
  <w:num w:numId="18">
    <w:abstractNumId w:val="9"/>
  </w:num>
  <w:num w:numId="19">
    <w:abstractNumId w:val="17"/>
  </w:num>
  <w:num w:numId="20">
    <w:abstractNumId w:val="11"/>
  </w:num>
  <w:num w:numId="21">
    <w:abstractNumId w:val="37"/>
  </w:num>
  <w:num w:numId="22">
    <w:abstractNumId w:val="25"/>
  </w:num>
  <w:num w:numId="23">
    <w:abstractNumId w:val="8"/>
  </w:num>
  <w:num w:numId="24">
    <w:abstractNumId w:val="6"/>
  </w:num>
  <w:num w:numId="25">
    <w:abstractNumId w:val="15"/>
  </w:num>
  <w:num w:numId="26">
    <w:abstractNumId w:val="36"/>
  </w:num>
  <w:num w:numId="27">
    <w:abstractNumId w:val="22"/>
  </w:num>
  <w:num w:numId="28">
    <w:abstractNumId w:val="33"/>
  </w:num>
  <w:num w:numId="29">
    <w:abstractNumId w:val="18"/>
  </w:num>
  <w:num w:numId="30">
    <w:abstractNumId w:val="10"/>
  </w:num>
  <w:num w:numId="31">
    <w:abstractNumId w:val="32"/>
  </w:num>
  <w:num w:numId="32">
    <w:abstractNumId w:val="34"/>
  </w:num>
  <w:num w:numId="33">
    <w:abstractNumId w:val="28"/>
  </w:num>
  <w:num w:numId="34">
    <w:abstractNumId w:val="24"/>
  </w:num>
  <w:num w:numId="35">
    <w:abstractNumId w:val="44"/>
  </w:num>
  <w:num w:numId="36">
    <w:abstractNumId w:val="7"/>
  </w:num>
  <w:num w:numId="37">
    <w:abstractNumId w:val="31"/>
  </w:num>
  <w:num w:numId="38">
    <w:abstractNumId w:val="40"/>
  </w:num>
  <w:num w:numId="39">
    <w:abstractNumId w:val="3"/>
  </w:num>
  <w:num w:numId="40">
    <w:abstractNumId w:val="30"/>
  </w:num>
  <w:num w:numId="41">
    <w:abstractNumId w:val="35"/>
  </w:num>
  <w:num w:numId="42">
    <w:abstractNumId w:val="27"/>
  </w:num>
  <w:num w:numId="43">
    <w:abstractNumId w:val="26"/>
  </w:num>
  <w:num w:numId="44">
    <w:abstractNumId w:val="23"/>
  </w:num>
  <w:num w:numId="45">
    <w:abstractNumId w:val="4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95B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6558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4779E"/>
    <w:rsid w:val="00366692"/>
    <w:rsid w:val="003912F0"/>
    <w:rsid w:val="003B440D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21BED"/>
    <w:rsid w:val="00630073"/>
    <w:rsid w:val="00661C90"/>
    <w:rsid w:val="006922B5"/>
    <w:rsid w:val="006A507F"/>
    <w:rsid w:val="006D0A9A"/>
    <w:rsid w:val="00705E25"/>
    <w:rsid w:val="007201F3"/>
    <w:rsid w:val="00722628"/>
    <w:rsid w:val="00727D12"/>
    <w:rsid w:val="00735E6A"/>
    <w:rsid w:val="00763F12"/>
    <w:rsid w:val="007C150D"/>
    <w:rsid w:val="007C2D5E"/>
    <w:rsid w:val="00804E89"/>
    <w:rsid w:val="00810936"/>
    <w:rsid w:val="00876F9C"/>
    <w:rsid w:val="008A0730"/>
    <w:rsid w:val="008A7F64"/>
    <w:rsid w:val="008C235D"/>
    <w:rsid w:val="00900D0F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03FE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95013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30</TotalTime>
  <Pages>9</Pages>
  <Words>1412</Words>
  <Characters>7670</Characters>
  <Application>Microsoft Macintosh Word</Application>
  <DocSecurity>0</DocSecurity>
  <Lines>426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/>
  <Company>REKT</Company>
  <LinksUpToDate>false</LinksUpToDate>
  <CharactersWithSpaces>8688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Augmented Reality Food Menu</dc:subject>
  <dc:creator>REKT</dc:creator>
  <cp:keywords/>
  <dc:description/>
  <cp:lastModifiedBy>NGUYEN PHU KHOA</cp:lastModifiedBy>
  <cp:revision>6</cp:revision>
  <cp:lastPrinted>1900-12-31T16:58:20Z</cp:lastPrinted>
  <dcterms:created xsi:type="dcterms:W3CDTF">2017-11-02T11:15:00Z</dcterms:created>
  <dcterms:modified xsi:type="dcterms:W3CDTF">2017-11-05T10:43:00Z</dcterms:modified>
  <cp:category/>
</cp:coreProperties>
</file>