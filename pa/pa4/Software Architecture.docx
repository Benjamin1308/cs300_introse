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BACBD" w14:textId="77777777" w:rsidR="00444035" w:rsidRDefault="002909CB">
      <w:pPr>
        <w:pStyle w:val="Title"/>
        <w:jc w:val="right"/>
      </w:pPr>
      <w:fldSimple w:instr=" SUBJECT  \* MERGEFORMAT ">
        <w:r w:rsidR="00884D5A">
          <w:t>Augmented Reality Food Menu</w:t>
        </w:r>
      </w:fldSimple>
    </w:p>
    <w:p w14:paraId="7BBED1DB" w14:textId="77777777" w:rsidR="00444035" w:rsidRDefault="00F221B9">
      <w:pPr>
        <w:pStyle w:val="Title"/>
        <w:jc w:val="right"/>
      </w:pPr>
      <w:fldSimple w:instr=" TITLE  \* MERGEFORMAT ">
        <w:r w:rsidR="004455A2">
          <w:t>Software Architecture Document</w:t>
        </w:r>
      </w:fldSimple>
    </w:p>
    <w:p w14:paraId="6285C0DB" w14:textId="77777777" w:rsidR="00444035" w:rsidRDefault="00444035">
      <w:pPr>
        <w:pStyle w:val="Title"/>
        <w:jc w:val="right"/>
      </w:pPr>
    </w:p>
    <w:p w14:paraId="33DB6085" w14:textId="3C091B68" w:rsidR="00444035" w:rsidRDefault="008D7E19" w:rsidP="00884D5A">
      <w:pPr>
        <w:pStyle w:val="Title"/>
        <w:jc w:val="right"/>
        <w:rPr>
          <w:sz w:val="28"/>
        </w:rPr>
      </w:pPr>
      <w:r>
        <w:rPr>
          <w:sz w:val="28"/>
        </w:rPr>
        <w:t>Version &lt;2</w:t>
      </w:r>
      <w:r w:rsidR="00F34309">
        <w:rPr>
          <w:sz w:val="28"/>
        </w:rPr>
        <w:t>.0&gt;</w:t>
      </w:r>
    </w:p>
    <w:p w14:paraId="0212AA68" w14:textId="77777777" w:rsidR="00444035" w:rsidRDefault="00444035">
      <w:pPr>
        <w:sectPr w:rsidR="0044403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52EBFFDC" w:rsidR="00444035" w:rsidRDefault="00884D5A">
            <w:pPr>
              <w:pStyle w:val="Tabletext"/>
            </w:pPr>
            <w:r>
              <w:t>17/11/2017</w:t>
            </w:r>
          </w:p>
        </w:tc>
        <w:tc>
          <w:tcPr>
            <w:tcW w:w="1152" w:type="dxa"/>
          </w:tcPr>
          <w:p w14:paraId="635BD9AE" w14:textId="2A13B914" w:rsidR="00444035" w:rsidRDefault="00884D5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5BAE618" w14:textId="11D25873" w:rsidR="00444035" w:rsidRDefault="007F4650">
            <w:pPr>
              <w:pStyle w:val="Tabletext"/>
            </w:pPr>
            <w:r>
              <w:t>Add details for Introduction, Architectural Goals and Constraints, Use-Case model and Logical View</w:t>
            </w:r>
          </w:p>
        </w:tc>
        <w:tc>
          <w:tcPr>
            <w:tcW w:w="2304" w:type="dxa"/>
          </w:tcPr>
          <w:p w14:paraId="3C65C92C" w14:textId="77777777" w:rsidR="00444035" w:rsidRDefault="00884D5A">
            <w:pPr>
              <w:pStyle w:val="Tabletext"/>
            </w:pPr>
            <w:r>
              <w:t>Xuan-Vinh Nguyen,</w:t>
            </w:r>
          </w:p>
          <w:p w14:paraId="7E19F730" w14:textId="2DD6380C" w:rsidR="00884D5A" w:rsidRDefault="00884D5A">
            <w:pPr>
              <w:pStyle w:val="Tabletext"/>
            </w:pPr>
            <w:r>
              <w:t>Phu-Khoa Nguyen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45CF36D3" w:rsidR="00444035" w:rsidRDefault="004A3257">
            <w:pPr>
              <w:pStyle w:val="Tabletext"/>
            </w:pPr>
            <w:r>
              <w:t>2/12/2017</w:t>
            </w:r>
          </w:p>
        </w:tc>
        <w:tc>
          <w:tcPr>
            <w:tcW w:w="1152" w:type="dxa"/>
          </w:tcPr>
          <w:p w14:paraId="2ABBACEB" w14:textId="397724E1" w:rsidR="00444035" w:rsidRDefault="004A3257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7CE58D35" w14:textId="52C1A6CF" w:rsidR="00444035" w:rsidRDefault="004A3257">
            <w:pPr>
              <w:pStyle w:val="Tabletext"/>
            </w:pPr>
            <w:r>
              <w:t>Add details for Deployment View &amp; Implementation View</w:t>
            </w:r>
          </w:p>
        </w:tc>
        <w:tc>
          <w:tcPr>
            <w:tcW w:w="2304" w:type="dxa"/>
          </w:tcPr>
          <w:p w14:paraId="0D67224B" w14:textId="6A2942FD" w:rsidR="00444035" w:rsidRDefault="004A3257">
            <w:pPr>
              <w:pStyle w:val="Tabletext"/>
            </w:pPr>
            <w:r>
              <w:t>Phu-Khoa Nguyen</w:t>
            </w:r>
            <w:bookmarkStart w:id="0" w:name="_GoBack"/>
            <w:bookmarkEnd w:id="0"/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2A927BFD" w14:textId="77777777" w:rsidR="001A334C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A334C">
        <w:rPr>
          <w:noProof/>
        </w:rPr>
        <w:t>1.</w:t>
      </w:r>
      <w:r w:rsidR="001A334C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1A334C">
        <w:rPr>
          <w:noProof/>
        </w:rPr>
        <w:t>Introduction</w:t>
      </w:r>
      <w:r w:rsidR="001A334C">
        <w:rPr>
          <w:noProof/>
        </w:rPr>
        <w:tab/>
      </w:r>
      <w:r w:rsidR="001A334C">
        <w:rPr>
          <w:noProof/>
        </w:rPr>
        <w:fldChar w:fldCharType="begin"/>
      </w:r>
      <w:r w:rsidR="001A334C">
        <w:rPr>
          <w:noProof/>
        </w:rPr>
        <w:instrText xml:space="preserve"> PAGEREF _Toc499054050 \h </w:instrText>
      </w:r>
      <w:r w:rsidR="001A334C">
        <w:rPr>
          <w:noProof/>
        </w:rPr>
      </w:r>
      <w:r w:rsidR="001A334C">
        <w:rPr>
          <w:noProof/>
        </w:rPr>
        <w:fldChar w:fldCharType="separate"/>
      </w:r>
      <w:r w:rsidR="001A334C">
        <w:rPr>
          <w:noProof/>
        </w:rPr>
        <w:t>4</w:t>
      </w:r>
      <w:r w:rsidR="001A334C">
        <w:rPr>
          <w:noProof/>
        </w:rPr>
        <w:fldChar w:fldCharType="end"/>
      </w:r>
    </w:p>
    <w:p w14:paraId="50AB55C0" w14:textId="77777777" w:rsidR="001A334C" w:rsidRDefault="001A334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059378" w14:textId="77777777" w:rsidR="001A334C" w:rsidRDefault="001A334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F751EF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A05992">
        <w:rPr>
          <w:noProof/>
          <w:lang w:val="vi-VN"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View food 3D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0F3AE0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Share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52A9A6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Log in with Facebook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430BF6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Log out.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2EC138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A05992">
        <w:rPr>
          <w:noProof/>
          <w:lang w:val="vi-VN"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</w:t>
      </w:r>
      <w:r w:rsidRPr="00A05992">
        <w:rPr>
          <w:noProof/>
          <w:lang w:val="vi-VN"/>
        </w:rPr>
        <w:t xml:space="preserve"> Scan menu.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B76DEB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A05992">
        <w:rPr>
          <w:noProof/>
          <w:lang w:val="vi-VN"/>
        </w:rPr>
        <w:t>3.6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A05992">
        <w:rPr>
          <w:noProof/>
          <w:lang w:val="vi-VN"/>
        </w:rPr>
        <w:t xml:space="preserve">Use-case: </w:t>
      </w:r>
      <w:r>
        <w:rPr>
          <w:noProof/>
        </w:rPr>
        <w:t>Read comment</w:t>
      </w:r>
      <w:r w:rsidRPr="00A05992">
        <w:rPr>
          <w:noProof/>
          <w:lang w:val="vi-VN"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008B6B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 – case: Comment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F14071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420E36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Interact with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27FB52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Customize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E13A20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7FC673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View ordered meals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ED0809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Handle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5A2E97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View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BA314C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Finish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01ED4C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Serve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F981C3" w14:textId="77777777" w:rsidR="001A334C" w:rsidRDefault="001A33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3.17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Check paid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F3C0C6" w14:textId="77777777" w:rsidR="001A334C" w:rsidRDefault="001A334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3748D8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Authentication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F242EF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AR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FEBB12" w14:textId="77777777" w:rsidR="001A334C" w:rsidRDefault="001A33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Staff component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5B58C3" w14:textId="77777777" w:rsidR="001A334C" w:rsidRDefault="001A334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6905A8" w14:textId="77777777" w:rsidR="001A334C" w:rsidRDefault="001A334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_Toc499054075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2E4293" w14:textId="77777777" w:rsidR="00444035" w:rsidRDefault="00F34309">
      <w:pPr>
        <w:pStyle w:val="Title"/>
      </w:pPr>
      <w:r>
        <w:fldChar w:fldCharType="end"/>
      </w:r>
      <w:r>
        <w:br w:type="page"/>
      </w:r>
      <w:fldSimple w:instr=" TITLE  \* MERGEFORMAT ">
        <w:r w:rsidR="004455A2">
          <w:t>Software Architecture Document</w:t>
        </w:r>
      </w:fldSimple>
      <w:r>
        <w:t xml:space="preserve"> </w:t>
      </w:r>
    </w:p>
    <w:p w14:paraId="53BCED4C" w14:textId="77777777" w:rsidR="00444035" w:rsidRDefault="00F34309">
      <w:pPr>
        <w:pStyle w:val="Heading1"/>
      </w:pPr>
      <w:bookmarkStart w:id="1" w:name="_Toc456598586"/>
      <w:bookmarkStart w:id="2" w:name="_Toc499054050"/>
      <w:r>
        <w:t>Introduction</w:t>
      </w:r>
      <w:bookmarkEnd w:id="1"/>
      <w:bookmarkEnd w:id="2"/>
    </w:p>
    <w:p w14:paraId="1CFF2B04" w14:textId="26F43DA6" w:rsidR="006B72DB" w:rsidRDefault="006B72DB" w:rsidP="006B72DB">
      <w:pPr>
        <w:pStyle w:val="InfoBlue"/>
        <w:rPr>
          <w:b/>
          <w:sz w:val="22"/>
          <w:shd w:val="clear" w:color="auto" w:fill="FFFFFF"/>
        </w:rPr>
      </w:pPr>
      <w:r w:rsidRPr="002033E7">
        <w:rPr>
          <w:i w:val="0"/>
          <w:color w:val="auto"/>
          <w:sz w:val="22"/>
          <w:shd w:val="clear" w:color="auto" w:fill="FFFFFF"/>
        </w:rPr>
        <w:t>This document provides a comprehensive architectural overview of the system, using a number of different architectural views to depict different aspects of the system. It is intended to capture and convey the significant architectural decisions which have been made on the system</w:t>
      </w:r>
      <w:r w:rsidRPr="002033E7">
        <w:rPr>
          <w:b/>
          <w:sz w:val="22"/>
          <w:shd w:val="clear" w:color="auto" w:fill="FFFFFF"/>
        </w:rPr>
        <w:t>.</w:t>
      </w:r>
    </w:p>
    <w:p w14:paraId="2137823E" w14:textId="2D534159" w:rsidR="006B72DB" w:rsidRPr="006B72DB" w:rsidRDefault="006B72DB" w:rsidP="006B72DB">
      <w:pPr>
        <w:pStyle w:val="BodyText"/>
      </w:pPr>
      <w:r w:rsidRPr="002033E7">
        <w:rPr>
          <w:color w:val="000000"/>
          <w:sz w:val="22"/>
          <w:shd w:val="clear" w:color="auto" w:fill="FFFFFF"/>
        </w:rPr>
        <w:t xml:space="preserve">This application is being developed by </w:t>
      </w:r>
      <w:r>
        <w:rPr>
          <w:color w:val="000000"/>
          <w:sz w:val="22"/>
          <w:shd w:val="clear" w:color="auto" w:fill="FFFFFF"/>
        </w:rPr>
        <w:t>REKT</w:t>
      </w:r>
      <w:r w:rsidRPr="002033E7">
        <w:rPr>
          <w:color w:val="000000"/>
          <w:sz w:val="22"/>
          <w:shd w:val="clear" w:color="auto" w:fill="FFFFFF"/>
        </w:rPr>
        <w:t xml:space="preserve"> to mainly support displaying 3D model when scanning an appropriate picture. Besides, the program enables chefs as well as waiters to handle orders.</w:t>
      </w:r>
    </w:p>
    <w:p w14:paraId="2AD53AD4" w14:textId="2BDE19BB" w:rsidR="00717AA5" w:rsidRDefault="00F34309" w:rsidP="007A6785">
      <w:pPr>
        <w:pStyle w:val="Heading1"/>
      </w:pPr>
      <w:bookmarkStart w:id="3" w:name="_Toc499054051"/>
      <w:r>
        <w:t>Architectural Goals and Constraints</w:t>
      </w:r>
      <w:bookmarkEnd w:id="3"/>
      <w:r>
        <w:t xml:space="preserve"> </w:t>
      </w:r>
    </w:p>
    <w:p w14:paraId="5F7CE3E7" w14:textId="77777777" w:rsidR="007A6785" w:rsidRDefault="007A6785" w:rsidP="007A6785">
      <w:pPr>
        <w:pStyle w:val="BodyText"/>
      </w:pPr>
      <w:r>
        <w:t>There are some key requirements and system constraints that have a significant bearing on the architecture. They are:</w:t>
      </w:r>
    </w:p>
    <w:p w14:paraId="553FECF5" w14:textId="77777777" w:rsidR="007A6785" w:rsidRDefault="007A6785" w:rsidP="007A6785">
      <w:pPr>
        <w:pStyle w:val="BodyText"/>
      </w:pPr>
      <w:r>
        <w:t>•</w:t>
      </w:r>
      <w:r>
        <w:tab/>
        <w:t>The application provide tool for 3 different types of users: restaurant’s customers, chef and waiter. Therefore, there will be 3 different interfaces for this program.</w:t>
      </w:r>
    </w:p>
    <w:p w14:paraId="10725D41" w14:textId="77777777" w:rsidR="007A6785" w:rsidRDefault="007A6785" w:rsidP="007A6785">
      <w:pPr>
        <w:pStyle w:val="BodyText"/>
      </w:pPr>
      <w:r>
        <w:t>•</w:t>
      </w:r>
      <w:r>
        <w:tab/>
        <w:t>The list of orders on waiter and chef’s devices must be updated over time as customer orders meals. Hence, an implication of real-time database is indispensable.</w:t>
      </w:r>
    </w:p>
    <w:p w14:paraId="0E704FD2" w14:textId="3372F128" w:rsidR="007A6785" w:rsidRDefault="007A6785" w:rsidP="007A6785">
      <w:pPr>
        <w:pStyle w:val="BodyText"/>
      </w:pPr>
      <w:r>
        <w:t>•</w:t>
      </w:r>
      <w:r>
        <w:tab/>
        <w:t xml:space="preserve">There would be no more than 1 second delay when scanning picture for displaying 3D model. Hence, all of the models will be stored offline. </w:t>
      </w:r>
    </w:p>
    <w:p w14:paraId="24714D7F" w14:textId="05B2F087" w:rsidR="007A6785" w:rsidRPr="007A6785" w:rsidRDefault="007A6785" w:rsidP="007A6785">
      <w:pPr>
        <w:pStyle w:val="BodyText"/>
      </w:pPr>
      <w:r>
        <w:t>•</w:t>
      </w:r>
      <w:r>
        <w:tab/>
        <w:t>All performance requirements, addressed in the Vision Document [1], must be taken into consideration as the architecture is being developed.</w:t>
      </w:r>
    </w:p>
    <w:p w14:paraId="0DE3FE3F" w14:textId="46DA1AC7" w:rsidR="00444035" w:rsidRDefault="00F34309">
      <w:pPr>
        <w:pStyle w:val="Heading1"/>
      </w:pPr>
      <w:bookmarkStart w:id="4" w:name="_Toc499054052"/>
      <w:r>
        <w:t xml:space="preserve">Use-Case </w:t>
      </w:r>
      <w:r w:rsidR="008C1910">
        <w:t>Model</w:t>
      </w:r>
      <w:bookmarkEnd w:id="4"/>
      <w:r>
        <w:t xml:space="preserve"> </w:t>
      </w:r>
    </w:p>
    <w:p w14:paraId="1C6DC750" w14:textId="77777777" w:rsidR="006B72DB" w:rsidRPr="002033E7" w:rsidRDefault="006B72DB" w:rsidP="006B72DB">
      <w:pPr>
        <w:pStyle w:val="BodyText"/>
        <w:rPr>
          <w:sz w:val="22"/>
        </w:rPr>
      </w:pPr>
      <w:r w:rsidRPr="002033E7">
        <w:rPr>
          <w:sz w:val="22"/>
        </w:rPr>
        <w:object w:dxaOrig="15648" w:dyaOrig="7633" w14:anchorId="4B61EF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27.4pt" o:ole="">
            <v:imagedata r:id="rId9" o:title=""/>
          </v:shape>
          <o:OLEObject Type="Embed" ProgID="Visio.Drawing.15" ShapeID="_x0000_i1025" DrawAspect="Content" ObjectID="_1573928013" r:id="rId10"/>
        </w:object>
      </w:r>
    </w:p>
    <w:p w14:paraId="3A84111E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  <w:lang w:val="vi-VN"/>
        </w:rPr>
      </w:pPr>
      <w:bookmarkStart w:id="5" w:name="_Toc497555330"/>
      <w:bookmarkStart w:id="6" w:name="_Toc497466480"/>
      <w:bookmarkStart w:id="7" w:name="_Toc499054053"/>
      <w:r w:rsidRPr="002033E7">
        <w:rPr>
          <w:sz w:val="22"/>
        </w:rPr>
        <w:t>Use-case: View food 3D model</w:t>
      </w:r>
      <w:bookmarkEnd w:id="5"/>
      <w:bookmarkEnd w:id="6"/>
      <w:bookmarkEnd w:id="7"/>
    </w:p>
    <w:p w14:paraId="7791898E" w14:textId="0C496EE9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user views 3D model.</w:t>
      </w:r>
    </w:p>
    <w:p w14:paraId="25570EBD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8" w:name="_Toc497555331"/>
      <w:bookmarkStart w:id="9" w:name="_Toc497466482"/>
      <w:bookmarkStart w:id="10" w:name="_Toc499054054"/>
      <w:bookmarkStart w:id="11" w:name="_Toc497466476"/>
      <w:r w:rsidRPr="002033E7">
        <w:rPr>
          <w:sz w:val="22"/>
        </w:rPr>
        <w:t>Use-case: Share</w:t>
      </w:r>
      <w:bookmarkEnd w:id="8"/>
      <w:bookmarkEnd w:id="9"/>
      <w:bookmarkEnd w:id="10"/>
    </w:p>
    <w:p w14:paraId="17DD2FC5" w14:textId="7830A533" w:rsidR="006B72DB" w:rsidRPr="002033E7" w:rsidRDefault="006B72DB" w:rsidP="006B72DB">
      <w:pPr>
        <w:rPr>
          <w:sz w:val="22"/>
        </w:rPr>
      </w:pPr>
      <w:r w:rsidRPr="002033E7">
        <w:rPr>
          <w:rFonts w:ascii="Calibri" w:hAnsi="Calibri"/>
          <w:sz w:val="22"/>
        </w:rPr>
        <w:t xml:space="preserve">This use case describes how user share the model on Facebook. It is an &lt;&lt;extend&gt;&gt; of view 3D model </w:t>
      </w:r>
      <w:r w:rsidRPr="002033E7">
        <w:rPr>
          <w:rFonts w:ascii="Calibri" w:hAnsi="Calibri"/>
          <w:sz w:val="22"/>
        </w:rPr>
        <w:lastRenderedPageBreak/>
        <w:t>use-case.</w:t>
      </w:r>
    </w:p>
    <w:p w14:paraId="1B7E5A82" w14:textId="3505B03D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12" w:name="_Toc497555332"/>
      <w:bookmarkStart w:id="13" w:name="_Toc499054055"/>
      <w:r>
        <w:rPr>
          <w:sz w:val="22"/>
        </w:rPr>
        <w:t>Use-case: Log in with F</w:t>
      </w:r>
      <w:r w:rsidRPr="002033E7">
        <w:rPr>
          <w:sz w:val="22"/>
        </w:rPr>
        <w:t>acebook</w:t>
      </w:r>
      <w:bookmarkEnd w:id="11"/>
      <w:bookmarkEnd w:id="12"/>
      <w:bookmarkEnd w:id="13"/>
    </w:p>
    <w:p w14:paraId="5962DAB5" w14:textId="5EAD44DD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choice for user and admin to sign in application. </w:t>
      </w:r>
      <w:r>
        <w:rPr>
          <w:sz w:val="22"/>
        </w:rPr>
        <w:t xml:space="preserve">It occurs when users/admins use the share function. </w:t>
      </w:r>
      <w:r w:rsidRPr="002033E7">
        <w:rPr>
          <w:sz w:val="22"/>
        </w:rPr>
        <w:t xml:space="preserve">This use-case is a </w:t>
      </w:r>
      <w:r w:rsidRPr="002033E7">
        <w:rPr>
          <w:rFonts w:ascii="Cambria Math" w:hAnsi="Cambria Math" w:cs="Cambria Math"/>
          <w:sz w:val="22"/>
        </w:rPr>
        <w:t>≪</w:t>
      </w:r>
      <w:r w:rsidRPr="002033E7">
        <w:rPr>
          <w:sz w:val="22"/>
        </w:rPr>
        <w:t>include</w:t>
      </w:r>
      <w:r w:rsidRPr="002033E7">
        <w:rPr>
          <w:rFonts w:ascii="Cambria Math" w:hAnsi="Cambria Math" w:cs="Cambria Math"/>
          <w:sz w:val="22"/>
        </w:rPr>
        <w:t>≫</w:t>
      </w:r>
      <w:r w:rsidRPr="002033E7">
        <w:rPr>
          <w:sz w:val="22"/>
        </w:rPr>
        <w:t xml:space="preserve"> of use-case Share.</w:t>
      </w:r>
    </w:p>
    <w:p w14:paraId="406D3569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14" w:name="_Toc497555333"/>
      <w:bookmarkStart w:id="15" w:name="_Toc497466478"/>
      <w:bookmarkStart w:id="16" w:name="_Toc499054056"/>
      <w:r w:rsidRPr="002033E7">
        <w:rPr>
          <w:sz w:val="22"/>
        </w:rPr>
        <w:t>Use-case: Log out.</w:t>
      </w:r>
      <w:bookmarkEnd w:id="14"/>
      <w:bookmarkEnd w:id="15"/>
      <w:bookmarkEnd w:id="16"/>
    </w:p>
    <w:p w14:paraId="38A6C6F3" w14:textId="662B0B6F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 logs out application. This use-case is a </w:t>
      </w:r>
      <w:r w:rsidRPr="002033E7">
        <w:rPr>
          <w:rFonts w:ascii="Cambria Math" w:hAnsi="Cambria Math" w:cs="Cambria Math"/>
          <w:sz w:val="22"/>
        </w:rPr>
        <w:t>≪</w:t>
      </w:r>
      <w:r w:rsidRPr="002033E7">
        <w:rPr>
          <w:sz w:val="22"/>
        </w:rPr>
        <w:t>extend</w:t>
      </w:r>
      <w:r w:rsidRPr="002033E7">
        <w:rPr>
          <w:rFonts w:ascii="Cambria Math" w:hAnsi="Cambria Math" w:cs="Cambria Math"/>
          <w:sz w:val="22"/>
        </w:rPr>
        <w:t>≫</w:t>
      </w:r>
      <w:r w:rsidRPr="002033E7">
        <w:rPr>
          <w:sz w:val="22"/>
        </w:rPr>
        <w:t xml:space="preserve"> of use-case Share.</w:t>
      </w:r>
    </w:p>
    <w:p w14:paraId="712B2EE4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  <w:lang w:val="vi-VN"/>
        </w:rPr>
      </w:pPr>
      <w:bookmarkStart w:id="17" w:name="_Toc467530642"/>
      <w:bookmarkStart w:id="18" w:name="_Toc497555334"/>
      <w:bookmarkStart w:id="19" w:name="_Toc497466481"/>
      <w:bookmarkStart w:id="20" w:name="_Toc499054057"/>
      <w:r w:rsidRPr="002033E7">
        <w:rPr>
          <w:sz w:val="22"/>
        </w:rPr>
        <w:t>Use-case:</w:t>
      </w:r>
      <w:bookmarkEnd w:id="17"/>
      <w:r w:rsidRPr="002033E7">
        <w:rPr>
          <w:sz w:val="22"/>
          <w:lang w:val="vi-VN"/>
        </w:rPr>
        <w:t xml:space="preserve"> Scan menu.</w:t>
      </w:r>
      <w:bookmarkEnd w:id="18"/>
      <w:bookmarkEnd w:id="19"/>
      <w:bookmarkEnd w:id="20"/>
    </w:p>
    <w:p w14:paraId="20B2E022" w14:textId="7640E69B" w:rsidR="006B72DB" w:rsidRPr="002033E7" w:rsidRDefault="006B72DB" w:rsidP="006B72DB">
      <w:pPr>
        <w:rPr>
          <w:sz w:val="22"/>
        </w:rPr>
      </w:pPr>
      <w:r w:rsidRPr="002033E7">
        <w:rPr>
          <w:rFonts w:ascii="Calibri" w:hAnsi="Calibri"/>
          <w:sz w:val="22"/>
        </w:rPr>
        <w:t>This use case describes how the app scan menu.</w:t>
      </w:r>
      <w:r>
        <w:rPr>
          <w:rFonts w:ascii="Calibri" w:hAnsi="Calibri"/>
          <w:sz w:val="22"/>
        </w:rPr>
        <w:t xml:space="preserve"> It occurs when users point their phone's camera into the menu.</w:t>
      </w:r>
      <w:r w:rsidRPr="002033E7">
        <w:rPr>
          <w:rFonts w:ascii="Calibri" w:hAnsi="Calibri"/>
          <w:sz w:val="22"/>
        </w:rPr>
        <w:t xml:space="preserve"> It is a &lt;&lt;include&gt;&gt; of use-case </w:t>
      </w:r>
      <w:r w:rsidRPr="002033E7">
        <w:rPr>
          <w:sz w:val="22"/>
        </w:rPr>
        <w:t>View food 3D model.</w:t>
      </w:r>
    </w:p>
    <w:p w14:paraId="094D4335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  <w:lang w:val="vi-VN"/>
        </w:rPr>
      </w:pPr>
      <w:bookmarkStart w:id="21" w:name="_Toc497555335"/>
      <w:bookmarkStart w:id="22" w:name="_Toc497466483"/>
      <w:bookmarkStart w:id="23" w:name="_Toc499054058"/>
      <w:r w:rsidRPr="002033E7">
        <w:rPr>
          <w:sz w:val="22"/>
          <w:lang w:val="vi-VN"/>
        </w:rPr>
        <w:t xml:space="preserve">Use-case: </w:t>
      </w:r>
      <w:r w:rsidRPr="002033E7">
        <w:rPr>
          <w:sz w:val="22"/>
        </w:rPr>
        <w:t>Read comment</w:t>
      </w:r>
      <w:r w:rsidRPr="002033E7">
        <w:rPr>
          <w:sz w:val="22"/>
          <w:lang w:val="vi-VN"/>
        </w:rPr>
        <w:t>:</w:t>
      </w:r>
      <w:bookmarkEnd w:id="21"/>
      <w:bookmarkEnd w:id="22"/>
      <w:bookmarkEnd w:id="23"/>
    </w:p>
    <w:p w14:paraId="74180D56" w14:textId="32DBADC3" w:rsidR="006B72DB" w:rsidRPr="002033E7" w:rsidRDefault="006B72DB" w:rsidP="006B72DB">
      <w:pPr>
        <w:rPr>
          <w:sz w:val="22"/>
        </w:rPr>
      </w:pPr>
      <w:r w:rsidRPr="002033E7">
        <w:rPr>
          <w:rFonts w:ascii="Calibri" w:hAnsi="Calibri"/>
          <w:sz w:val="22"/>
        </w:rPr>
        <w:t>This use case describes how user read comment. It is an &lt;&lt;extend&gt;&gt; of view 3D model use-case.</w:t>
      </w:r>
    </w:p>
    <w:p w14:paraId="59C48836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24" w:name="_Toc497555336"/>
      <w:bookmarkStart w:id="25" w:name="_Toc497466484"/>
      <w:bookmarkStart w:id="26" w:name="_Toc499054059"/>
      <w:r w:rsidRPr="002033E7">
        <w:rPr>
          <w:sz w:val="22"/>
        </w:rPr>
        <w:t>Use – case: Comment</w:t>
      </w:r>
      <w:bookmarkEnd w:id="24"/>
      <w:bookmarkEnd w:id="25"/>
      <w:bookmarkEnd w:id="26"/>
    </w:p>
    <w:p w14:paraId="63AA7614" w14:textId="30A5E995" w:rsidR="006B72DB" w:rsidRPr="002033E7" w:rsidRDefault="006B72DB" w:rsidP="006B72DB">
      <w:pPr>
        <w:rPr>
          <w:sz w:val="22"/>
        </w:rPr>
      </w:pPr>
      <w:r w:rsidRPr="002033E7">
        <w:rPr>
          <w:rFonts w:ascii="Calibri" w:hAnsi="Calibri"/>
          <w:sz w:val="22"/>
        </w:rPr>
        <w:t>This use case describes how user comment on a meal. It is an &lt;&lt;extend&gt;&gt; of read comment use-case.</w:t>
      </w:r>
    </w:p>
    <w:p w14:paraId="1D80BDC7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27" w:name="_Toc497555337"/>
      <w:bookmarkStart w:id="28" w:name="_Toc497466485"/>
      <w:bookmarkStart w:id="29" w:name="_Toc499054060"/>
      <w:r w:rsidRPr="002033E7">
        <w:rPr>
          <w:sz w:val="22"/>
        </w:rPr>
        <w:t>Use-case: Rate</w:t>
      </w:r>
      <w:bookmarkEnd w:id="27"/>
      <w:bookmarkEnd w:id="28"/>
      <w:bookmarkEnd w:id="29"/>
    </w:p>
    <w:p w14:paraId="6EFD2CF8" w14:textId="67FEC780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use rate a meal.</w:t>
      </w:r>
      <w:r w:rsidRPr="002033E7">
        <w:rPr>
          <w:rFonts w:ascii="Calibri" w:hAnsi="Calibri"/>
          <w:sz w:val="22"/>
        </w:rPr>
        <w:t xml:space="preserve"> It is an &lt;&lt;extend&gt;&gt; of view 3D model use-case.</w:t>
      </w:r>
    </w:p>
    <w:p w14:paraId="01B31059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30" w:name="_Toc497555338"/>
      <w:bookmarkStart w:id="31" w:name="_Toc497466486"/>
      <w:bookmarkStart w:id="32" w:name="_Toc499054061"/>
      <w:r w:rsidRPr="002033E7">
        <w:rPr>
          <w:sz w:val="22"/>
        </w:rPr>
        <w:t>Use-case: Interact with model</w:t>
      </w:r>
      <w:bookmarkEnd w:id="30"/>
      <w:bookmarkEnd w:id="31"/>
      <w:bookmarkEnd w:id="32"/>
    </w:p>
    <w:p w14:paraId="4D86C953" w14:textId="3438798E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interact with model. </w:t>
      </w:r>
      <w:r w:rsidRPr="002033E7">
        <w:rPr>
          <w:rFonts w:ascii="Calibri" w:hAnsi="Calibri"/>
          <w:sz w:val="22"/>
        </w:rPr>
        <w:t>It is an &lt;&lt;extend&gt;&gt; of view 3D model use-case.</w:t>
      </w:r>
    </w:p>
    <w:p w14:paraId="46E64853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33" w:name="_Toc497555339"/>
      <w:bookmarkStart w:id="34" w:name="_Toc497466487"/>
      <w:bookmarkStart w:id="35" w:name="_Toc499054062"/>
      <w:r w:rsidRPr="002033E7">
        <w:rPr>
          <w:sz w:val="22"/>
        </w:rPr>
        <w:t>Use-case: Customize model</w:t>
      </w:r>
      <w:bookmarkEnd w:id="33"/>
      <w:bookmarkEnd w:id="34"/>
      <w:bookmarkEnd w:id="35"/>
    </w:p>
    <w:p w14:paraId="0B717A76" w14:textId="759C0051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customize model. </w:t>
      </w:r>
      <w:r w:rsidRPr="002033E7">
        <w:rPr>
          <w:rFonts w:ascii="Calibri" w:hAnsi="Calibri"/>
          <w:sz w:val="22"/>
        </w:rPr>
        <w:t>It is an &lt;&lt;extend&gt;&gt; of view 3D model use-case.</w:t>
      </w:r>
    </w:p>
    <w:p w14:paraId="1B73C056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36" w:name="_Toc497555340"/>
      <w:bookmarkStart w:id="37" w:name="_Toc497466488"/>
      <w:bookmarkStart w:id="38" w:name="_Toc499054063"/>
      <w:r w:rsidRPr="002033E7">
        <w:rPr>
          <w:sz w:val="22"/>
        </w:rPr>
        <w:t>Use-case: Order</w:t>
      </w:r>
      <w:bookmarkEnd w:id="36"/>
      <w:bookmarkEnd w:id="37"/>
      <w:bookmarkEnd w:id="38"/>
    </w:p>
    <w:p w14:paraId="42A650F3" w14:textId="7CC52B6B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order meal. </w:t>
      </w:r>
      <w:r w:rsidRPr="002033E7">
        <w:rPr>
          <w:rFonts w:ascii="Calibri" w:hAnsi="Calibri"/>
          <w:sz w:val="22"/>
        </w:rPr>
        <w:t>It is an &lt;&lt;extend&gt;&gt; of view 3D model use-case.</w:t>
      </w:r>
    </w:p>
    <w:p w14:paraId="017C4C7A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39" w:name="_Toc497555341"/>
      <w:bookmarkStart w:id="40" w:name="_Toc497466489"/>
      <w:bookmarkStart w:id="41" w:name="_Toc499054064"/>
      <w:r w:rsidRPr="002033E7">
        <w:rPr>
          <w:sz w:val="22"/>
        </w:rPr>
        <w:t>Use-case: View ordered meals</w:t>
      </w:r>
      <w:bookmarkEnd w:id="39"/>
      <w:bookmarkEnd w:id="40"/>
      <w:bookmarkEnd w:id="41"/>
    </w:p>
    <w:p w14:paraId="188EA1C4" w14:textId="1BB4B74E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view ordered meal. </w:t>
      </w:r>
      <w:r>
        <w:rPr>
          <w:sz w:val="22"/>
        </w:rPr>
        <w:t>It occurs when users finish ordering</w:t>
      </w:r>
      <w:r w:rsidR="003B217C">
        <w:rPr>
          <w:sz w:val="22"/>
        </w:rPr>
        <w:t xml:space="preserve">. </w:t>
      </w:r>
      <w:r w:rsidRPr="002033E7">
        <w:rPr>
          <w:rFonts w:ascii="Calibri" w:hAnsi="Calibri"/>
          <w:sz w:val="22"/>
        </w:rPr>
        <w:t>It is an &lt;&lt;extend&gt;&gt; of use-case Order.</w:t>
      </w:r>
    </w:p>
    <w:p w14:paraId="32E08D95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42" w:name="_Toc497555342"/>
      <w:bookmarkStart w:id="43" w:name="_Toc497466490"/>
      <w:bookmarkStart w:id="44" w:name="_Toc499054065"/>
      <w:r w:rsidRPr="002033E7">
        <w:rPr>
          <w:sz w:val="22"/>
        </w:rPr>
        <w:t>Use-case: Handle orders</w:t>
      </w:r>
      <w:bookmarkEnd w:id="42"/>
      <w:bookmarkEnd w:id="43"/>
      <w:bookmarkEnd w:id="44"/>
    </w:p>
    <w:p w14:paraId="6BA46701" w14:textId="00CD61D0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users handle ordered meal.</w:t>
      </w:r>
    </w:p>
    <w:p w14:paraId="1D1079B4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45" w:name="_Toc497555343"/>
      <w:bookmarkStart w:id="46" w:name="_Toc497466491"/>
      <w:bookmarkStart w:id="47" w:name="_Toc499054066"/>
      <w:r w:rsidRPr="002033E7">
        <w:rPr>
          <w:sz w:val="22"/>
        </w:rPr>
        <w:t>Use-case: View orders</w:t>
      </w:r>
      <w:bookmarkEnd w:id="45"/>
      <w:bookmarkEnd w:id="46"/>
      <w:bookmarkEnd w:id="47"/>
    </w:p>
    <w:p w14:paraId="1C19B2A7" w14:textId="76D59F96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users</w:t>
      </w:r>
      <w:r w:rsidR="003B217C">
        <w:rPr>
          <w:sz w:val="22"/>
        </w:rPr>
        <w:t xml:space="preserve"> (restaurant staff)</w:t>
      </w:r>
      <w:r w:rsidRPr="002033E7">
        <w:rPr>
          <w:sz w:val="22"/>
        </w:rPr>
        <w:t xml:space="preserve"> view ordered meal</w:t>
      </w:r>
      <w:r w:rsidR="003B217C">
        <w:rPr>
          <w:sz w:val="22"/>
        </w:rPr>
        <w:t>s in order to handle them</w:t>
      </w:r>
      <w:r w:rsidRPr="002033E7">
        <w:rPr>
          <w:sz w:val="22"/>
        </w:rPr>
        <w:t xml:space="preserve">. </w:t>
      </w:r>
      <w:r w:rsidRPr="002033E7">
        <w:rPr>
          <w:rFonts w:ascii="Calibri" w:hAnsi="Calibri"/>
          <w:sz w:val="22"/>
        </w:rPr>
        <w:t>It is an &lt;&lt;include&gt;&gt; of use-case Handle orders and Serve orders.</w:t>
      </w:r>
    </w:p>
    <w:p w14:paraId="20E7765A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48" w:name="_Toc497555344"/>
      <w:bookmarkStart w:id="49" w:name="_Toc497466492"/>
      <w:bookmarkStart w:id="50" w:name="_Toc499054067"/>
      <w:r w:rsidRPr="002033E7">
        <w:rPr>
          <w:sz w:val="22"/>
        </w:rPr>
        <w:t>Use-case: Finish order</w:t>
      </w:r>
      <w:bookmarkEnd w:id="48"/>
      <w:bookmarkEnd w:id="49"/>
      <w:bookmarkEnd w:id="50"/>
    </w:p>
    <w:p w14:paraId="6AB431AF" w14:textId="7C5832E7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view ordered meal. </w:t>
      </w:r>
      <w:r w:rsidRPr="002033E7">
        <w:rPr>
          <w:rFonts w:ascii="Calibri" w:hAnsi="Calibri"/>
          <w:sz w:val="22"/>
        </w:rPr>
        <w:t>It is an &lt;&lt;include&gt;&gt; of use-case Handle orders.</w:t>
      </w:r>
    </w:p>
    <w:p w14:paraId="1DE3025C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51" w:name="_Toc497555345"/>
      <w:bookmarkStart w:id="52" w:name="_Toc497466493"/>
      <w:bookmarkStart w:id="53" w:name="_Toc499054068"/>
      <w:r w:rsidRPr="002033E7">
        <w:rPr>
          <w:sz w:val="22"/>
        </w:rPr>
        <w:t>Use-case: Serve orders</w:t>
      </w:r>
      <w:bookmarkEnd w:id="51"/>
      <w:bookmarkEnd w:id="52"/>
      <w:bookmarkEnd w:id="53"/>
    </w:p>
    <w:p w14:paraId="28DE3999" w14:textId="5EA5BA08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waiter serves ordered meal.</w:t>
      </w:r>
    </w:p>
    <w:p w14:paraId="70546291" w14:textId="77777777" w:rsidR="006B72DB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54" w:name="_Toc497555346"/>
      <w:bookmarkStart w:id="55" w:name="_Toc497466494"/>
      <w:bookmarkStart w:id="56" w:name="_Toc499054069"/>
      <w:r w:rsidRPr="002033E7">
        <w:rPr>
          <w:sz w:val="22"/>
        </w:rPr>
        <w:t>Use-case: Check paid</w:t>
      </w:r>
      <w:bookmarkEnd w:id="54"/>
      <w:bookmarkEnd w:id="55"/>
      <w:bookmarkEnd w:id="56"/>
    </w:p>
    <w:p w14:paraId="586098E7" w14:textId="7B949467" w:rsidR="006B72DB" w:rsidRPr="003A753B" w:rsidRDefault="006B72DB" w:rsidP="003A753B">
      <w:r w:rsidRPr="002033E7">
        <w:rPr>
          <w:sz w:val="24"/>
        </w:rPr>
        <w:t xml:space="preserve">This use-case describes how users view ordered meal. </w:t>
      </w:r>
      <w:r w:rsidRPr="002033E7">
        <w:rPr>
          <w:rFonts w:ascii="Calibri" w:hAnsi="Calibri"/>
          <w:sz w:val="24"/>
        </w:rPr>
        <w:t>It is an &lt;&lt;extend&gt;&gt; of use-case Serve orders.</w:t>
      </w:r>
    </w:p>
    <w:p w14:paraId="7925B685" w14:textId="77777777" w:rsidR="00444035" w:rsidRDefault="00444035"/>
    <w:p w14:paraId="36D8161C" w14:textId="15528F80" w:rsidR="00444035" w:rsidRDefault="00A0216D">
      <w:pPr>
        <w:pStyle w:val="Heading1"/>
      </w:pPr>
      <w:bookmarkStart w:id="57" w:name="_Toc499054070"/>
      <w:r>
        <w:lastRenderedPageBreak/>
        <w:t>Logical View</w:t>
      </w:r>
      <w:bookmarkEnd w:id="57"/>
      <w:r>
        <w:t xml:space="preserve"> </w:t>
      </w:r>
    </w:p>
    <w:p w14:paraId="629944A8" w14:textId="060D333D" w:rsidR="0046663E" w:rsidRPr="0046663E" w:rsidRDefault="0051439D" w:rsidP="0046663E">
      <w:pPr>
        <w:pStyle w:val="BodyText"/>
      </w:pPr>
      <w:r>
        <w:rPr>
          <w:noProof/>
        </w:rPr>
        <w:drawing>
          <wp:inline distT="0" distB="0" distL="0" distR="0" wp14:anchorId="43735CD6" wp14:editId="1E8EE7EB">
            <wp:extent cx="5943600" cy="404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at Nov 21 18-54-4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D218" w14:textId="49F19E7C" w:rsidR="0051439D" w:rsidRDefault="0051439D" w:rsidP="0051439D">
      <w:pPr>
        <w:pStyle w:val="Heading2"/>
      </w:pPr>
      <w:bookmarkStart w:id="58" w:name="_Toc499054071"/>
      <w:r>
        <w:t>Component: Authentication</w:t>
      </w:r>
      <w:bookmarkEnd w:id="58"/>
    </w:p>
    <w:p w14:paraId="1226D5D8" w14:textId="561CBC7A" w:rsidR="0051439D" w:rsidRPr="0051439D" w:rsidRDefault="0051439D" w:rsidP="0051439D">
      <w:pPr>
        <w:jc w:val="center"/>
      </w:pPr>
      <w:r>
        <w:rPr>
          <w:noProof/>
        </w:rPr>
        <w:drawing>
          <wp:inline distT="0" distB="0" distL="0" distR="0" wp14:anchorId="27778371" wp14:editId="362CD305">
            <wp:extent cx="2017863" cy="1212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at Nov 21 18-54-46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49" r="66032" b="9939"/>
                    <a:stretch/>
                  </pic:blipFill>
                  <pic:spPr bwMode="auto">
                    <a:xfrm>
                      <a:off x="0" y="0"/>
                      <a:ext cx="2018923" cy="1212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891C5" w14:textId="06B13CDC" w:rsidR="0051439D" w:rsidRDefault="0051439D" w:rsidP="0051439D">
      <w:pPr>
        <w:pStyle w:val="Heading2"/>
      </w:pPr>
      <w:bookmarkStart w:id="59" w:name="_Toc499054072"/>
      <w:r>
        <w:lastRenderedPageBreak/>
        <w:t>Component: AR Camera</w:t>
      </w:r>
      <w:bookmarkEnd w:id="59"/>
    </w:p>
    <w:p w14:paraId="70A83A0F" w14:textId="00C84A17" w:rsidR="0051439D" w:rsidRPr="0051439D" w:rsidRDefault="0051439D" w:rsidP="0051439D">
      <w:r>
        <w:rPr>
          <w:noProof/>
        </w:rPr>
        <w:drawing>
          <wp:inline distT="0" distB="0" distL="0" distR="0" wp14:anchorId="1ECEF28E" wp14:editId="20812321">
            <wp:extent cx="5943600" cy="2417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at Nov 21 18-54-46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84"/>
                    <a:stretch/>
                  </pic:blipFill>
                  <pic:spPr bwMode="auto">
                    <a:xfrm>
                      <a:off x="0" y="0"/>
                      <a:ext cx="5943600" cy="241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F7B7D" w14:textId="2967A74E" w:rsidR="0051439D" w:rsidRDefault="00A0216D" w:rsidP="0051439D">
      <w:pPr>
        <w:pStyle w:val="Heading2"/>
      </w:pPr>
      <w:bookmarkStart w:id="60" w:name="_Toc499054073"/>
      <w:r>
        <w:t xml:space="preserve">Component: </w:t>
      </w:r>
      <w:r w:rsidR="0051439D">
        <w:t>Staff component</w:t>
      </w:r>
      <w:bookmarkEnd w:id="60"/>
    </w:p>
    <w:p w14:paraId="22DCE3ED" w14:textId="34C83821" w:rsidR="0051439D" w:rsidRPr="0051439D" w:rsidRDefault="0051439D" w:rsidP="0051439D"/>
    <w:p w14:paraId="1590114C" w14:textId="1BBCDF5C" w:rsidR="00A0216D" w:rsidRPr="009871B7" w:rsidRDefault="0051439D" w:rsidP="005439F4">
      <w:pPr>
        <w:pStyle w:val="BodyText"/>
        <w:jc w:val="center"/>
      </w:pPr>
      <w:r>
        <w:rPr>
          <w:noProof/>
        </w:rPr>
        <w:drawing>
          <wp:inline distT="0" distB="0" distL="0" distR="0" wp14:anchorId="0BBC2AD1" wp14:editId="7EF2E062">
            <wp:extent cx="3606963" cy="152098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at Nov 21 18-54-46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99" t="60943" b="1411"/>
                    <a:stretch/>
                  </pic:blipFill>
                  <pic:spPr bwMode="auto">
                    <a:xfrm>
                      <a:off x="0" y="0"/>
                      <a:ext cx="3607806" cy="152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AE60B" w14:textId="37D1994D" w:rsidR="00444035" w:rsidRDefault="00716858">
      <w:pPr>
        <w:pStyle w:val="Heading1"/>
      </w:pPr>
      <w:bookmarkStart w:id="61" w:name="_Toc499054074"/>
      <w:r>
        <w:rPr>
          <w:noProof/>
        </w:rPr>
        <w:drawing>
          <wp:anchor distT="0" distB="0" distL="114300" distR="114300" simplePos="0" relativeHeight="251660288" behindDoc="0" locked="0" layoutInCell="1" allowOverlap="1" wp14:anchorId="28596759" wp14:editId="74A3D370">
            <wp:simplePos x="0" y="0"/>
            <wp:positionH relativeFrom="column">
              <wp:posOffset>3136900</wp:posOffset>
            </wp:positionH>
            <wp:positionV relativeFrom="paragraph">
              <wp:posOffset>74930</wp:posOffset>
            </wp:positionV>
            <wp:extent cx="1989455" cy="101981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309">
        <w:t>Deployment</w:t>
      </w:r>
      <w:bookmarkEnd w:id="61"/>
      <w:r w:rsidR="00F34309">
        <w:t xml:space="preserve"> </w:t>
      </w:r>
    </w:p>
    <w:p w14:paraId="22A5C5DE" w14:textId="626F294E" w:rsidR="00C062E6" w:rsidRDefault="00716858" w:rsidP="00C062E6">
      <w:pPr>
        <w:pStyle w:val="BodyTex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63C984" wp14:editId="0A535405">
            <wp:simplePos x="0" y="0"/>
            <wp:positionH relativeFrom="column">
              <wp:posOffset>4091940</wp:posOffset>
            </wp:positionH>
            <wp:positionV relativeFrom="paragraph">
              <wp:posOffset>538480</wp:posOffset>
            </wp:positionV>
            <wp:extent cx="406400" cy="4064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nchronize160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2B204" wp14:editId="6CC1F276">
                <wp:simplePos x="0" y="0"/>
                <wp:positionH relativeFrom="column">
                  <wp:posOffset>1652905</wp:posOffset>
                </wp:positionH>
                <wp:positionV relativeFrom="paragraph">
                  <wp:posOffset>93345</wp:posOffset>
                </wp:positionV>
                <wp:extent cx="18288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884D9" w14:textId="02E85ED7" w:rsidR="00716858" w:rsidRPr="00716858" w:rsidRDefault="0071685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Push order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B2B204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30.15pt;margin-top:7.35pt;width:2in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" filled="f" stroked="f">
                <v:textbox>
                  <w:txbxContent>
                    <w:p w14:paraId="71D884D9" w14:textId="02E85ED7" w:rsidR="00716858" w:rsidRPr="00716858" w:rsidRDefault="0071685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Push order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2ACB1" wp14:editId="7974ADF2">
                <wp:simplePos x="0" y="0"/>
                <wp:positionH relativeFrom="column">
                  <wp:posOffset>1253779</wp:posOffset>
                </wp:positionH>
                <wp:positionV relativeFrom="paragraph">
                  <wp:posOffset>348470</wp:posOffset>
                </wp:positionV>
                <wp:extent cx="2171700" cy="0"/>
                <wp:effectExtent l="0" t="127000" r="0" b="1270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A2C90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8.7pt;margin-top:27.45pt;width:17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784E0F" wp14:editId="4F4035CF">
            <wp:extent cx="789942" cy="78000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at Dec 02 08-40-1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32" cy="79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1C94" w14:textId="2C53F41F" w:rsidR="00716858" w:rsidRDefault="00716858" w:rsidP="00C062E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241A9" wp14:editId="5420F369">
                <wp:simplePos x="0" y="0"/>
                <wp:positionH relativeFrom="column">
                  <wp:posOffset>3627755</wp:posOffset>
                </wp:positionH>
                <wp:positionV relativeFrom="paragraph">
                  <wp:posOffset>130810</wp:posOffset>
                </wp:positionV>
                <wp:extent cx="1371600" cy="400685"/>
                <wp:effectExtent l="0" t="0" r="0" b="571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6FA76" w14:textId="4400B818" w:rsidR="00716858" w:rsidRPr="00716858" w:rsidRDefault="00716858" w:rsidP="0071685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Synchronization across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41A9" id="Text Box 11" o:spid="_x0000_s1027" type="#_x0000_t202" style="position:absolute;left:0;text-align:left;margin-left:285.65pt;margin-top:10.3pt;width:108pt;height:31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" filled="f" stroked="f">
                <v:textbox>
                  <w:txbxContent>
                    <w:p w14:paraId="42B6FA76" w14:textId="4400B818" w:rsidR="00716858" w:rsidRPr="00716858" w:rsidRDefault="00716858" w:rsidP="0071685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Synchronization across devices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9F6010" w14:textId="542FCD59" w:rsidR="00716858" w:rsidRDefault="00716858" w:rsidP="00C062E6">
      <w:pPr>
        <w:pStyle w:val="BodyText"/>
      </w:pPr>
    </w:p>
    <w:p w14:paraId="0C353649" w14:textId="48E5C26C" w:rsidR="00716858" w:rsidRDefault="00716858" w:rsidP="00C062E6">
      <w:pPr>
        <w:pStyle w:val="BodyTex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ED7B93B" wp14:editId="1D1938A1">
            <wp:simplePos x="0" y="0"/>
            <wp:positionH relativeFrom="column">
              <wp:posOffset>2962275</wp:posOffset>
            </wp:positionH>
            <wp:positionV relativeFrom="paragraph">
              <wp:posOffset>49530</wp:posOffset>
            </wp:positionV>
            <wp:extent cx="2684145" cy="1456055"/>
            <wp:effectExtent l="0" t="0" r="825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at Dec 02 08-54-28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20"/>
                    <a:stretch/>
                  </pic:blipFill>
                  <pic:spPr bwMode="auto">
                    <a:xfrm>
                      <a:off x="0" y="0"/>
                      <a:ext cx="2684145" cy="145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03448" w14:textId="093861E4" w:rsidR="00716858" w:rsidRDefault="00716858" w:rsidP="00C062E6">
      <w:pPr>
        <w:pStyle w:val="BodyText"/>
      </w:pPr>
    </w:p>
    <w:p w14:paraId="1B929CFA" w14:textId="3863DF08" w:rsidR="00716858" w:rsidRDefault="00716858" w:rsidP="00C062E6">
      <w:pPr>
        <w:pStyle w:val="BodyText"/>
      </w:pPr>
    </w:p>
    <w:p w14:paraId="629CEF2C" w14:textId="32835E1F" w:rsidR="00716858" w:rsidRDefault="00716858" w:rsidP="00C062E6">
      <w:pPr>
        <w:pStyle w:val="BodyText"/>
      </w:pPr>
    </w:p>
    <w:p w14:paraId="4244CE67" w14:textId="1FD273BA" w:rsidR="00716858" w:rsidRDefault="00716858" w:rsidP="00C062E6">
      <w:pPr>
        <w:pStyle w:val="BodyText"/>
      </w:pPr>
    </w:p>
    <w:p w14:paraId="64AF2540" w14:textId="08B5ADC1" w:rsidR="00716858" w:rsidRDefault="00716858" w:rsidP="00C062E6">
      <w:pPr>
        <w:pStyle w:val="BodyText"/>
      </w:pPr>
    </w:p>
    <w:p w14:paraId="5021FCA8" w14:textId="77777777" w:rsidR="00716858" w:rsidRPr="00C062E6" w:rsidRDefault="00716858" w:rsidP="00C062E6">
      <w:pPr>
        <w:pStyle w:val="BodyText"/>
      </w:pPr>
    </w:p>
    <w:p w14:paraId="331CF9C1" w14:textId="61B94C08" w:rsidR="00716858" w:rsidRDefault="00F34309" w:rsidP="00716858">
      <w:pPr>
        <w:pStyle w:val="Heading1"/>
      </w:pPr>
      <w:bookmarkStart w:id="62" w:name="_Toc499054075"/>
      <w:r>
        <w:lastRenderedPageBreak/>
        <w:t>Implementation View</w:t>
      </w:r>
      <w:bookmarkEnd w:id="62"/>
      <w:r>
        <w:t xml:space="preserve"> </w:t>
      </w:r>
    </w:p>
    <w:p w14:paraId="2165E562" w14:textId="14D4CA1D" w:rsidR="002E733B" w:rsidRDefault="002E733B" w:rsidP="002E733B">
      <w:pPr>
        <w:pStyle w:val="ListParagraph"/>
        <w:numPr>
          <w:ilvl w:val="2"/>
          <w:numId w:val="27"/>
        </w:numPr>
      </w:pPr>
      <w:r w:rsidRPr="002E733B">
        <w:t>CS300 - Software Engineering</w:t>
      </w:r>
    </w:p>
    <w:p w14:paraId="425A6971" w14:textId="0E82E8E7" w:rsidR="002E733B" w:rsidRDefault="002E733B" w:rsidP="002E733B">
      <w:pPr>
        <w:pStyle w:val="ListParagraph"/>
        <w:numPr>
          <w:ilvl w:val="3"/>
          <w:numId w:val="27"/>
        </w:numPr>
      </w:pPr>
      <w:r>
        <w:t>docs</w:t>
      </w:r>
    </w:p>
    <w:p w14:paraId="218BE2A7" w14:textId="23F802A4" w:rsidR="002E733B" w:rsidRDefault="002E733B" w:rsidP="002E733B">
      <w:pPr>
        <w:pStyle w:val="ListParagraph"/>
        <w:numPr>
          <w:ilvl w:val="4"/>
          <w:numId w:val="27"/>
        </w:numPr>
      </w:pPr>
      <w:r>
        <w:t>design (contains design prototypes)</w:t>
      </w:r>
    </w:p>
    <w:p w14:paraId="4F2D9D4A" w14:textId="57A76D1E" w:rsidR="002E733B" w:rsidRDefault="002E733B" w:rsidP="002E733B">
      <w:pPr>
        <w:pStyle w:val="ListParagraph"/>
        <w:numPr>
          <w:ilvl w:val="4"/>
          <w:numId w:val="27"/>
        </w:numPr>
      </w:pPr>
      <w:r>
        <w:t>management (documents for management such as Weekly Report)</w:t>
      </w:r>
    </w:p>
    <w:p w14:paraId="7C8A107C" w14:textId="3521226F" w:rsidR="002E733B" w:rsidRDefault="002E733B" w:rsidP="002E733B">
      <w:pPr>
        <w:pStyle w:val="ListParagraph"/>
        <w:numPr>
          <w:ilvl w:val="4"/>
          <w:numId w:val="27"/>
        </w:numPr>
      </w:pPr>
      <w:r>
        <w:t>requirements (SAD, Use-case specs, Vision)</w:t>
      </w:r>
    </w:p>
    <w:p w14:paraId="09B30DB2" w14:textId="5C582895" w:rsidR="002E733B" w:rsidRDefault="002E733B" w:rsidP="002E733B">
      <w:pPr>
        <w:pStyle w:val="ListParagraph"/>
        <w:numPr>
          <w:ilvl w:val="3"/>
          <w:numId w:val="27"/>
        </w:numPr>
      </w:pPr>
      <w:r>
        <w:t>pa (containing all project assignments)</w:t>
      </w:r>
    </w:p>
    <w:p w14:paraId="5332BBB6" w14:textId="1E3CCFEB" w:rsidR="002E733B" w:rsidRDefault="002E733B" w:rsidP="002E733B">
      <w:pPr>
        <w:pStyle w:val="ListParagraph"/>
        <w:numPr>
          <w:ilvl w:val="3"/>
          <w:numId w:val="27"/>
        </w:numPr>
      </w:pPr>
      <w:r>
        <w:t>src</w:t>
      </w:r>
    </w:p>
    <w:p w14:paraId="277713BC" w14:textId="18380635" w:rsidR="002E733B" w:rsidRDefault="002E733B" w:rsidP="002E733B">
      <w:pPr>
        <w:pStyle w:val="ListParagraph"/>
        <w:numPr>
          <w:ilvl w:val="4"/>
          <w:numId w:val="27"/>
        </w:numPr>
      </w:pPr>
      <w:r>
        <w:t>ARMenu (Unity project)</w:t>
      </w:r>
    </w:p>
    <w:p w14:paraId="1E011BD3" w14:textId="3B7FBB19" w:rsidR="002E733B" w:rsidRDefault="002E733B" w:rsidP="002E733B">
      <w:pPr>
        <w:pStyle w:val="ListParagraph"/>
        <w:numPr>
          <w:ilvl w:val="5"/>
          <w:numId w:val="27"/>
        </w:numPr>
      </w:pPr>
      <w:r>
        <w:t xml:space="preserve">Assets </w:t>
      </w:r>
    </w:p>
    <w:p w14:paraId="11146090" w14:textId="40AA3CFC" w:rsidR="002E733B" w:rsidRDefault="002E733B" w:rsidP="002E733B">
      <w:pPr>
        <w:pStyle w:val="ListParagraph"/>
        <w:numPr>
          <w:ilvl w:val="6"/>
          <w:numId w:val="27"/>
        </w:numPr>
      </w:pPr>
      <w:r>
        <w:t>Scenes (application scene)</w:t>
      </w:r>
    </w:p>
    <w:p w14:paraId="55C92191" w14:textId="67E166D9" w:rsidR="002E733B" w:rsidRDefault="002E733B" w:rsidP="002E733B">
      <w:pPr>
        <w:pStyle w:val="ListParagraph"/>
        <w:numPr>
          <w:ilvl w:val="6"/>
          <w:numId w:val="27"/>
        </w:numPr>
      </w:pPr>
      <w:r>
        <w:t>Scripts (implementation)</w:t>
      </w:r>
    </w:p>
    <w:p w14:paraId="3614153E" w14:textId="13D54775" w:rsidR="002E733B" w:rsidRDefault="002E733B" w:rsidP="002E733B">
      <w:pPr>
        <w:pStyle w:val="ListParagraph"/>
        <w:numPr>
          <w:ilvl w:val="5"/>
          <w:numId w:val="27"/>
        </w:numPr>
      </w:pPr>
      <w:r>
        <w:t>Library (Unity-generated)</w:t>
      </w:r>
    </w:p>
    <w:p w14:paraId="2E39842D" w14:textId="782313F0" w:rsidR="002E733B" w:rsidRDefault="002E733B" w:rsidP="002E733B">
      <w:pPr>
        <w:pStyle w:val="ListParagraph"/>
        <w:numPr>
          <w:ilvl w:val="5"/>
          <w:numId w:val="27"/>
        </w:numPr>
      </w:pPr>
      <w:r>
        <w:t>obj (Unity-generated)</w:t>
      </w:r>
    </w:p>
    <w:p w14:paraId="22199926" w14:textId="74C0E67B" w:rsidR="002E733B" w:rsidRDefault="002E733B" w:rsidP="002E733B">
      <w:pPr>
        <w:pStyle w:val="ListParagraph"/>
        <w:numPr>
          <w:ilvl w:val="5"/>
          <w:numId w:val="27"/>
        </w:numPr>
      </w:pPr>
      <w:r>
        <w:t>ProjectSettings (Unity-generated)</w:t>
      </w:r>
    </w:p>
    <w:p w14:paraId="4B1509CA" w14:textId="2756E61C" w:rsidR="002E733B" w:rsidRDefault="002E733B" w:rsidP="002E733B">
      <w:pPr>
        <w:pStyle w:val="ListParagraph"/>
        <w:numPr>
          <w:ilvl w:val="5"/>
          <w:numId w:val="27"/>
        </w:numPr>
      </w:pPr>
      <w:r>
        <w:t>QCAR (Unity-generated)</w:t>
      </w:r>
    </w:p>
    <w:p w14:paraId="052B38FC" w14:textId="3844A90D" w:rsidR="002E733B" w:rsidRDefault="002E733B" w:rsidP="002E733B">
      <w:pPr>
        <w:pStyle w:val="ListParagraph"/>
        <w:numPr>
          <w:ilvl w:val="5"/>
          <w:numId w:val="27"/>
        </w:numPr>
      </w:pPr>
      <w:r>
        <w:t xml:space="preserve">UnityPackageManager </w:t>
      </w:r>
      <w:r>
        <w:t>(Unity-generated)</w:t>
      </w:r>
    </w:p>
    <w:p w14:paraId="38EDDF71" w14:textId="167B3E5E" w:rsidR="002E733B" w:rsidRPr="00716858" w:rsidRDefault="002E733B" w:rsidP="002E733B">
      <w:pPr>
        <w:pStyle w:val="ListParagraph"/>
        <w:numPr>
          <w:ilvl w:val="5"/>
          <w:numId w:val="27"/>
        </w:numPr>
      </w:pPr>
      <w:r>
        <w:t xml:space="preserve">Other files </w:t>
      </w:r>
      <w:r>
        <w:t>(Unity-generated)</w:t>
      </w:r>
    </w:p>
    <w:p w14:paraId="2BDB467C" w14:textId="716B7C41" w:rsidR="004455A2" w:rsidRDefault="004455A2">
      <w:pPr>
        <w:pStyle w:val="InfoBlue"/>
      </w:pPr>
    </w:p>
    <w:sectPr w:rsidR="004455A2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0C5E7" w14:textId="77777777" w:rsidR="00633B62" w:rsidRDefault="00633B62">
      <w:pPr>
        <w:spacing w:line="240" w:lineRule="auto"/>
      </w:pPr>
      <w:r>
        <w:separator/>
      </w:r>
    </w:p>
  </w:endnote>
  <w:endnote w:type="continuationSeparator" w:id="0">
    <w:p w14:paraId="6E3B36FE" w14:textId="77777777" w:rsidR="00633B62" w:rsidRDefault="00633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77777777" w:rsidR="00444035" w:rsidRDefault="00F34309">
          <w:pPr>
            <w:jc w:val="center"/>
          </w:pPr>
          <w:r>
            <w:sym w:font="Symbol" w:char="F0D3"/>
          </w:r>
          <w:fldSimple w:instr=" DOCPROPERTY &quot;Company&quot;  \* MERGEFORMAT ">
            <w:r w:rsidR="00884D5A">
              <w:t>REKT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062E6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A325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A3257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7DFB2" w14:textId="77777777" w:rsidR="00633B62" w:rsidRDefault="00633B62">
      <w:pPr>
        <w:spacing w:line="240" w:lineRule="auto"/>
      </w:pPr>
      <w:r>
        <w:separator/>
      </w:r>
    </w:p>
  </w:footnote>
  <w:footnote w:type="continuationSeparator" w:id="0">
    <w:p w14:paraId="727649DA" w14:textId="77777777" w:rsidR="00633B62" w:rsidRDefault="00633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380305F7" w14:textId="77777777" w:rsidR="00444035" w:rsidRDefault="00F343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84D5A">
      <w:rPr>
        <w:rFonts w:ascii="Arial" w:hAnsi="Arial"/>
        <w:b/>
        <w:sz w:val="36"/>
      </w:rPr>
      <w:t>REKT</w:t>
    </w:r>
    <w:r>
      <w:rPr>
        <w:rFonts w:ascii="Arial" w:hAnsi="Arial"/>
        <w:b/>
        <w:sz w:val="36"/>
      </w:rPr>
      <w:fldChar w:fldCharType="end"/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77777777" w:rsidR="00444035" w:rsidRDefault="00F221B9">
          <w:fldSimple w:instr=" SUBJECT  \* MERGEFORMAT ">
            <w:r w:rsidR="00884D5A">
              <w:t>Augmented Reality Food Menu</w:t>
            </w:r>
          </w:fldSimple>
        </w:p>
      </w:tc>
      <w:tc>
        <w:tcPr>
          <w:tcW w:w="3179" w:type="dxa"/>
        </w:tcPr>
        <w:p w14:paraId="157FE078" w14:textId="2C8625FC" w:rsidR="00444035" w:rsidRDefault="004A325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2</w:t>
          </w:r>
          <w:r w:rsidR="00884D5A">
            <w:t>.0</w:t>
          </w:r>
        </w:p>
      </w:tc>
    </w:tr>
    <w:tr w:rsidR="00444035" w14:paraId="70636E82" w14:textId="77777777">
      <w:tc>
        <w:tcPr>
          <w:tcW w:w="6379" w:type="dxa"/>
        </w:tcPr>
        <w:p w14:paraId="6C7D3CA4" w14:textId="77777777" w:rsidR="00444035" w:rsidRDefault="00F221B9">
          <w:fldSimple w:instr=" TITLE  \* MERGEFORMAT ">
            <w:r w:rsidR="004455A2">
              <w:t>Software Architecture Document</w:t>
            </w:r>
          </w:fldSimple>
        </w:p>
      </w:tc>
      <w:tc>
        <w:tcPr>
          <w:tcW w:w="3179" w:type="dxa"/>
        </w:tcPr>
        <w:p w14:paraId="1B8C4C9A" w14:textId="7C14D228" w:rsidR="00444035" w:rsidRDefault="004A3257" w:rsidP="00884D5A">
          <w:r>
            <w:t xml:space="preserve">  Date:  2/12</w:t>
          </w:r>
          <w:r w:rsidR="00884D5A">
            <w:t>/2017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77777777" w:rsidR="00444035" w:rsidRDefault="00F34309">
          <w:r>
            <w:t>&lt;document identifier&gt;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A2D57B9"/>
    <w:multiLevelType w:val="multilevel"/>
    <w:tmpl w:val="7C9A7D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7860466"/>
    <w:multiLevelType w:val="multilevel"/>
    <w:tmpl w:val="C33425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8">
    <w:nsid w:val="6B9D2DB8"/>
    <w:multiLevelType w:val="hybridMultilevel"/>
    <w:tmpl w:val="581E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E9B663B"/>
    <w:multiLevelType w:val="multilevel"/>
    <w:tmpl w:val="C33425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2"/>
  </w:num>
  <w:num w:numId="11">
    <w:abstractNumId w:val="10"/>
  </w:num>
  <w:num w:numId="12">
    <w:abstractNumId w:val="21"/>
  </w:num>
  <w:num w:numId="13">
    <w:abstractNumId w:val="9"/>
  </w:num>
  <w:num w:numId="14">
    <w:abstractNumId w:val="4"/>
  </w:num>
  <w:num w:numId="15">
    <w:abstractNumId w:val="20"/>
  </w:num>
  <w:num w:numId="16">
    <w:abstractNumId w:val="14"/>
  </w:num>
  <w:num w:numId="17">
    <w:abstractNumId w:val="7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9"/>
  </w:num>
  <w:num w:numId="22">
    <w:abstractNumId w:val="5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24"/>
  </w:num>
  <w:num w:numId="26">
    <w:abstractNumId w:val="1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A2"/>
    <w:rsid w:val="001A334C"/>
    <w:rsid w:val="001C0237"/>
    <w:rsid w:val="00220565"/>
    <w:rsid w:val="00282886"/>
    <w:rsid w:val="002909CB"/>
    <w:rsid w:val="002C07A5"/>
    <w:rsid w:val="002E733B"/>
    <w:rsid w:val="00367B6F"/>
    <w:rsid w:val="00371C6E"/>
    <w:rsid w:val="003A753B"/>
    <w:rsid w:val="003B217C"/>
    <w:rsid w:val="00444035"/>
    <w:rsid w:val="004455A2"/>
    <w:rsid w:val="0046663E"/>
    <w:rsid w:val="004A3257"/>
    <w:rsid w:val="0051439D"/>
    <w:rsid w:val="0053271E"/>
    <w:rsid w:val="005439F4"/>
    <w:rsid w:val="00573DA9"/>
    <w:rsid w:val="00576074"/>
    <w:rsid w:val="00633B62"/>
    <w:rsid w:val="006B72DB"/>
    <w:rsid w:val="00716858"/>
    <w:rsid w:val="00717AA5"/>
    <w:rsid w:val="0077006E"/>
    <w:rsid w:val="007A6785"/>
    <w:rsid w:val="007C560D"/>
    <w:rsid w:val="007F4650"/>
    <w:rsid w:val="00851FD1"/>
    <w:rsid w:val="00884D5A"/>
    <w:rsid w:val="008C1910"/>
    <w:rsid w:val="008D7E19"/>
    <w:rsid w:val="009871B7"/>
    <w:rsid w:val="00A0216D"/>
    <w:rsid w:val="00AC3F88"/>
    <w:rsid w:val="00B80674"/>
    <w:rsid w:val="00C062E6"/>
    <w:rsid w:val="00DD4FA1"/>
    <w:rsid w:val="00E50CB5"/>
    <w:rsid w:val="00F221B9"/>
    <w:rsid w:val="00F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6B72DB"/>
    <w:rPr>
      <w:rFonts w:ascii="Arial" w:hAnsi="Arial"/>
      <w:b/>
    </w:rPr>
  </w:style>
  <w:style w:type="paragraph" w:styleId="ListParagraph">
    <w:name w:val="List Paragraph"/>
    <w:basedOn w:val="Normal"/>
    <w:uiPriority w:val="34"/>
    <w:qFormat/>
    <w:rsid w:val="00716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package" Target="embeddings/Microsoft_Visio_Drawing1111111.vsdx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H:\All Courses\Elements of Software Engineering\Dr.Nguyen Vu\project\assignments\tpl\rup_sad.dot</Template>
  <TotalTime>65</TotalTime>
  <Pages>8</Pages>
  <Words>913</Words>
  <Characters>5207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Manager/>
  <Company>REKT</Company>
  <LinksUpToDate>false</LinksUpToDate>
  <CharactersWithSpaces>6108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Augmented Reality Food Menu</dc:subject>
  <dc:creator>REKT</dc:creator>
  <cp:keywords/>
  <dc:description/>
  <cp:lastModifiedBy>NGUYEN PHU KHOA</cp:lastModifiedBy>
  <cp:revision>22</cp:revision>
  <cp:lastPrinted>1899-12-31T16:53:20Z</cp:lastPrinted>
  <dcterms:created xsi:type="dcterms:W3CDTF">2015-06-17T01:17:00Z</dcterms:created>
  <dcterms:modified xsi:type="dcterms:W3CDTF">2017-12-04T14:27:00Z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